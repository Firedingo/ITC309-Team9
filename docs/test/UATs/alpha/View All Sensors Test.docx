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7D90156A" w:rsidR="00E303EF" w:rsidRPr="00E303EF" w:rsidRDefault="002865E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Menu Can Open </w:t>
            </w:r>
            <w:proofErr w:type="gramStart"/>
            <w:r w:rsidR="00AF72AE">
              <w:rPr>
                <w:sz w:val="24"/>
                <w:szCs w:val="24"/>
              </w:rPr>
              <w:t>The</w:t>
            </w:r>
            <w:proofErr w:type="gramEnd"/>
            <w:r w:rsidR="00AF72AE">
              <w:rPr>
                <w:sz w:val="24"/>
                <w:szCs w:val="24"/>
              </w:rPr>
              <w:t xml:space="preserve"> All Sensors Window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274F9C53" w:rsidR="00A30AD6" w:rsidRPr="00E303EF" w:rsidRDefault="00AF72AE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AF72AE">
              <w:rPr>
                <w:sz w:val="24"/>
                <w:szCs w:val="24"/>
              </w:rPr>
              <w:t>View All Sensors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0F9C3ABA" w:rsidR="00E303EF" w:rsidRPr="00C05D0A" w:rsidRDefault="002865EE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>The “</w:t>
            </w:r>
            <w:r w:rsidR="00AF72AE">
              <w:rPr>
                <w:sz w:val="24"/>
                <w:szCs w:val="24"/>
              </w:rPr>
              <w:t>Sensors</w:t>
            </w:r>
            <w:r w:rsidRPr="002865EE">
              <w:rPr>
                <w:sz w:val="24"/>
                <w:szCs w:val="24"/>
              </w:rPr>
              <w:t xml:space="preserve">” menu option is clicked and </w:t>
            </w:r>
            <w:r w:rsidR="00AF72AE">
              <w:rPr>
                <w:sz w:val="24"/>
                <w:szCs w:val="24"/>
              </w:rPr>
              <w:t>the window with lists of all the sensors</w:t>
            </w:r>
            <w:r w:rsidRPr="002865EE">
              <w:rPr>
                <w:sz w:val="24"/>
                <w:szCs w:val="24"/>
              </w:rPr>
              <w:t xml:space="preserve"> is shown as a result.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0EFD97C9" w:rsidR="00E303EF" w:rsidRPr="00A11301" w:rsidRDefault="00C1779D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 w:rsidRPr="00C1779D">
              <w:rPr>
                <w:sz w:val="24"/>
                <w:szCs w:val="24"/>
              </w:rPr>
              <w:t xml:space="preserve">Must Not Be </w:t>
            </w:r>
            <w:proofErr w:type="gramStart"/>
            <w:r w:rsidRPr="00C1779D">
              <w:rPr>
                <w:sz w:val="24"/>
                <w:szCs w:val="24"/>
              </w:rPr>
              <w:t>On</w:t>
            </w:r>
            <w:proofErr w:type="gramEnd"/>
            <w:r w:rsidRPr="00C1779D">
              <w:rPr>
                <w:sz w:val="24"/>
                <w:szCs w:val="24"/>
              </w:rPr>
              <w:t xml:space="preserve"> The </w:t>
            </w:r>
            <w:r w:rsidR="00AF72AE">
              <w:rPr>
                <w:sz w:val="24"/>
                <w:szCs w:val="24"/>
              </w:rPr>
              <w:t>All Sensors</w:t>
            </w:r>
            <w:r w:rsidRPr="00C1779D">
              <w:rPr>
                <w:sz w:val="24"/>
                <w:szCs w:val="24"/>
              </w:rPr>
              <w:t xml:space="preserve"> Screen</w:t>
            </w: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21250615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currently displayed window should be that of the </w:t>
            </w:r>
            <w:r w:rsidR="00AF72AE">
              <w:rPr>
                <w:sz w:val="24"/>
                <w:szCs w:val="24"/>
              </w:rPr>
              <w:t>All Sensors window</w:t>
            </w:r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133A9F05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</w:t>
            </w:r>
            <w:r w:rsidR="00AF72AE">
              <w:rPr>
                <w:sz w:val="24"/>
              </w:rPr>
              <w:t>Sensors</w:t>
            </w:r>
            <w:r>
              <w:rPr>
                <w:sz w:val="24"/>
              </w:rPr>
              <w:t xml:space="preserve"> On Menu</w:t>
            </w:r>
          </w:p>
        </w:tc>
        <w:tc>
          <w:tcPr>
            <w:tcW w:w="5596" w:type="dxa"/>
          </w:tcPr>
          <w:p w14:paraId="26F0DDA4" w14:textId="58B6AA48" w:rsidR="00DF1585" w:rsidRDefault="00AF72A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Sensors Window</w:t>
            </w:r>
            <w:r w:rsidR="002865EE">
              <w:rPr>
                <w:sz w:val="24"/>
              </w:rPr>
              <w:t xml:space="preserve"> Is Displayed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2B85A32E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40D1EC09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77777777"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14:paraId="582D835E" w14:textId="77777777"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14:paraId="6515893C" w14:textId="77777777"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3150EC8C" w:rsidR="0004651B" w:rsidRDefault="00AF72A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088F8A68" wp14:editId="05BD7F91">
            <wp:extent cx="6172200" cy="33508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02519" cy="33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DBB8" w14:textId="30A2C38E" w:rsidR="00AF72AE" w:rsidRDefault="00AF72AE">
      <w:r>
        <w:br w:type="page"/>
      </w:r>
    </w:p>
    <w:p w14:paraId="25F4EE9C" w14:textId="6F697B17" w:rsidR="002865EE" w:rsidRDefault="002865EE" w:rsidP="00374830">
      <w:pPr>
        <w:pStyle w:val="bp"/>
        <w:spacing w:before="0" w:after="0"/>
      </w:pPr>
      <w:bookmarkStart w:id="0" w:name="_GoBack"/>
      <w:bookmarkEnd w:id="0"/>
      <w:r>
        <w:lastRenderedPageBreak/>
        <w:t>Result</w:t>
      </w:r>
    </w:p>
    <w:p w14:paraId="1C86915C" w14:textId="6DBAC628" w:rsidR="002865EE" w:rsidRDefault="002865EE" w:rsidP="00374830">
      <w:pPr>
        <w:pStyle w:val="bp"/>
        <w:spacing w:before="0" w:after="0"/>
      </w:pPr>
    </w:p>
    <w:p w14:paraId="4857EBB7" w14:textId="031391C1" w:rsidR="00AF72AE" w:rsidRDefault="00AF72AE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0CB398F" wp14:editId="2F6BEF61">
            <wp:extent cx="6115050" cy="33080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3389" cy="3323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72AE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1C980B1D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4994F1C3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AF72AE" w:rsidRPr="00AF72AE">
            <w:rPr>
              <w:sz w:val="24"/>
              <w:szCs w:val="24"/>
            </w:rPr>
            <w:t>View All Sensors</w:t>
          </w:r>
          <w:r w:rsidR="00AF72AE" w:rsidRPr="00AF72AE">
            <w:rPr>
              <w:sz w:val="24"/>
              <w:szCs w:val="24"/>
            </w:rPr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2B76919A" w:rsidR="00A37650" w:rsidRDefault="00A37650" w:rsidP="00B71A35">
          <w:r>
            <w:t xml:space="preserve">  Date:  &lt;</w:t>
          </w:r>
          <w:r w:rsidR="002865EE">
            <w:t>04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65EE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6</TotalTime>
  <Pages>3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2</cp:revision>
  <cp:lastPrinted>2003-10-05T22:49:00Z</cp:lastPrinted>
  <dcterms:created xsi:type="dcterms:W3CDTF">2021-10-04T11:47:00Z</dcterms:created>
  <dcterms:modified xsi:type="dcterms:W3CDTF">2021-10-04T11:47:00Z</dcterms:modified>
</cp:coreProperties>
</file>