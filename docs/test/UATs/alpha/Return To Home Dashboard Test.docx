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67CE9169" w:rsidR="00E303EF" w:rsidRPr="00E303EF" w:rsidRDefault="002865E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Menu Can Open Home Dashboard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037F3CB" w:rsidR="00A30AD6" w:rsidRPr="00E303EF" w:rsidRDefault="00C1779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Return </w:t>
            </w:r>
            <w:proofErr w:type="gramStart"/>
            <w:r w:rsidRPr="00C1779D">
              <w:rPr>
                <w:sz w:val="24"/>
                <w:szCs w:val="24"/>
              </w:rPr>
              <w:t>To</w:t>
            </w:r>
            <w:proofErr w:type="gramEnd"/>
            <w:r w:rsidRPr="00C1779D">
              <w:rPr>
                <w:sz w:val="24"/>
                <w:szCs w:val="24"/>
              </w:rPr>
              <w:t xml:space="preserve"> Home Dashboard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37F1C855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“Home” menu option is </w:t>
            </w:r>
            <w:proofErr w:type="gramStart"/>
            <w:r w:rsidRPr="002865EE">
              <w:rPr>
                <w:sz w:val="24"/>
                <w:szCs w:val="24"/>
              </w:rPr>
              <w:t>clicked</w:t>
            </w:r>
            <w:proofErr w:type="gramEnd"/>
            <w:r w:rsidRPr="002865EE">
              <w:rPr>
                <w:sz w:val="24"/>
                <w:szCs w:val="24"/>
              </w:rPr>
              <w:t xml:space="preserve"> and the home dashboard is shown as a result.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7F8DF158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</w:t>
            </w:r>
            <w:proofErr w:type="gramStart"/>
            <w:r w:rsidRPr="00C1779D">
              <w:rPr>
                <w:sz w:val="24"/>
                <w:szCs w:val="24"/>
              </w:rPr>
              <w:t>On</w:t>
            </w:r>
            <w:proofErr w:type="gramEnd"/>
            <w:r w:rsidRPr="00C1779D">
              <w:rPr>
                <w:sz w:val="24"/>
                <w:szCs w:val="24"/>
              </w:rPr>
              <w:t xml:space="preserve"> The Home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09966E33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currently displayed window should be that of the home dashboard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  <w:bookmarkStart w:id="0" w:name="_GoBack"/>
            <w:bookmarkEnd w:id="0"/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323C805B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Home On Menu</w:t>
            </w:r>
          </w:p>
        </w:tc>
        <w:tc>
          <w:tcPr>
            <w:tcW w:w="5596" w:type="dxa"/>
          </w:tcPr>
          <w:p w14:paraId="26F0DDA4" w14:textId="1B33A981" w:rsidR="00DF1585" w:rsidRDefault="002865E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Home Dashboard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2B85A32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40D1EC09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82D835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15893C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2D308B52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327A4B96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6520F7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B296D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1F44556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286C79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D63DC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0D546F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6D0F4C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F0C2CF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6E3DC5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14:paraId="4340C582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1B8C4787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FA0BEFC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4CBCB8D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94C9965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AA581DF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A741B1C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780A9A" w14:paraId="37C534B9" w14:textId="77777777">
        <w:tc>
          <w:tcPr>
            <w:tcW w:w="2448" w:type="dxa"/>
            <w:shd w:val="clear" w:color="auto" w:fill="E0E0E0"/>
          </w:tcPr>
          <w:p w14:paraId="26E5D8E1" w14:textId="77777777"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14:paraId="5ABE029C" w14:textId="77777777"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14:paraId="4676F077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BF3DE3E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35A1E8A2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66F36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93214E" w14:paraId="31E30C27" w14:textId="77777777">
        <w:tc>
          <w:tcPr>
            <w:tcW w:w="2448" w:type="dxa"/>
            <w:shd w:val="clear" w:color="auto" w:fill="E0E0E0"/>
          </w:tcPr>
          <w:p w14:paraId="23846956" w14:textId="77777777"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14:paraId="29C9D0B3" w14:textId="77777777"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14:paraId="3E582F4E" w14:textId="77777777"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81B99BA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35E55EF8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3B79273C" w14:textId="77777777" w:rsidR="0093214E" w:rsidRDefault="0093214E" w:rsidP="004F4FB4">
            <w:pPr>
              <w:pStyle w:val="bp"/>
              <w:spacing w:before="0" w:after="0"/>
            </w:pPr>
          </w:p>
        </w:tc>
      </w:tr>
    </w:tbl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16823B1E" w:rsidR="002865EE" w:rsidRP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758F7DF7" w14:textId="3EA5531A" w:rsidR="0004651B" w:rsidRDefault="002865E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106F384" wp14:editId="193FC640">
            <wp:extent cx="6115050" cy="33080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389" cy="33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1607026E" w:rsidR="002865EE" w:rsidRDefault="002865EE" w:rsidP="00374830">
      <w:pPr>
        <w:pStyle w:val="bp"/>
        <w:spacing w:before="0" w:after="0"/>
      </w:pP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46843428" w:rsidR="002865EE" w:rsidRDefault="002865E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8D1BCD2" wp14:editId="709A9940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E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5F8C15EC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2865EE" w:rsidRPr="002865EE">
            <w:rPr>
              <w:sz w:val="24"/>
              <w:szCs w:val="24"/>
            </w:rPr>
            <w:t>Menu Can Open Home Dashboard</w:t>
          </w:r>
          <w:r w:rsidR="002865EE"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277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1</cp:revision>
  <cp:lastPrinted>2003-10-05T22:49:00Z</cp:lastPrinted>
  <dcterms:created xsi:type="dcterms:W3CDTF">2015-07-22T01:50:00Z</dcterms:created>
  <dcterms:modified xsi:type="dcterms:W3CDTF">2021-10-04T11:41:00Z</dcterms:modified>
</cp:coreProperties>
</file>