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5419AEC8" w:rsidR="00E303EF" w:rsidRPr="00E303EF" w:rsidRDefault="00AF42F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2865EE" w:rsidRPr="002865EE">
              <w:rPr>
                <w:sz w:val="24"/>
                <w:szCs w:val="24"/>
              </w:rPr>
              <w:t xml:space="preserve"> Can Open </w:t>
            </w:r>
            <w:r>
              <w:rPr>
                <w:sz w:val="24"/>
                <w:szCs w:val="24"/>
              </w:rPr>
              <w:t>A Single Sensor</w:t>
            </w:r>
            <w:r w:rsidR="00AF72AE">
              <w:rPr>
                <w:sz w:val="24"/>
                <w:szCs w:val="24"/>
              </w:rPr>
              <w:t xml:space="preserve"> Window</w:t>
            </w:r>
            <w:r w:rsidR="0026260B">
              <w:rPr>
                <w:sz w:val="24"/>
                <w:szCs w:val="24"/>
              </w:rPr>
              <w:t xml:space="preserve"> Consistently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3EDB3475" w:rsidR="00A30AD6" w:rsidRPr="00E303EF" w:rsidRDefault="00AF42F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AF42F1">
              <w:rPr>
                <w:sz w:val="24"/>
                <w:szCs w:val="24"/>
              </w:rPr>
              <w:t>View A Single Water Quality Metric On A Single Sensor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41CC6F2F" w:rsidR="00E303EF" w:rsidRPr="00C05D0A" w:rsidRDefault="002865EE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>The “</w:t>
            </w:r>
            <w:r w:rsidR="00AF42F1">
              <w:rPr>
                <w:sz w:val="24"/>
                <w:szCs w:val="24"/>
              </w:rPr>
              <w:t>Sensor</w:t>
            </w:r>
            <w:r w:rsidRPr="002865EE">
              <w:rPr>
                <w:sz w:val="24"/>
                <w:szCs w:val="24"/>
              </w:rPr>
              <w:t>” menu option is clicked</w:t>
            </w:r>
            <w:r w:rsidR="005452BC">
              <w:rPr>
                <w:sz w:val="24"/>
                <w:szCs w:val="24"/>
              </w:rPr>
              <w:t xml:space="preserve">, followed by </w:t>
            </w:r>
            <w:r w:rsidR="00AF42F1">
              <w:rPr>
                <w:sz w:val="24"/>
                <w:szCs w:val="24"/>
              </w:rPr>
              <w:t>selecting a sensor</w:t>
            </w:r>
            <w:r w:rsidRPr="002865EE">
              <w:rPr>
                <w:sz w:val="24"/>
                <w:szCs w:val="24"/>
              </w:rPr>
              <w:t xml:space="preserve"> and </w:t>
            </w:r>
            <w:r w:rsidR="00AF72AE">
              <w:rPr>
                <w:sz w:val="24"/>
                <w:szCs w:val="24"/>
              </w:rPr>
              <w:t xml:space="preserve">the window with </w:t>
            </w:r>
            <w:r w:rsidR="005452BC">
              <w:rPr>
                <w:sz w:val="24"/>
                <w:szCs w:val="24"/>
              </w:rPr>
              <w:t>all salinity levels is displayed.</w:t>
            </w:r>
            <w:r w:rsidR="0026260B">
              <w:rPr>
                <w:sz w:val="24"/>
                <w:szCs w:val="24"/>
              </w:rPr>
              <w:t xml:space="preserve"> The test is then repeated to check consistency.</w:t>
            </w:r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712D849E" w:rsidR="00E303EF" w:rsidRPr="00A11301" w:rsidRDefault="00C1779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C1779D">
              <w:rPr>
                <w:sz w:val="24"/>
                <w:szCs w:val="24"/>
              </w:rPr>
              <w:t xml:space="preserve">Must Not Be On </w:t>
            </w:r>
            <w:r w:rsidR="00237D3B">
              <w:rPr>
                <w:sz w:val="24"/>
                <w:szCs w:val="24"/>
              </w:rPr>
              <w:t>A single Sensor</w:t>
            </w:r>
            <w:r w:rsidRPr="00C1779D">
              <w:rPr>
                <w:sz w:val="24"/>
                <w:szCs w:val="24"/>
              </w:rPr>
              <w:t xml:space="preserve"> Screen</w:t>
            </w: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2E6983DE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currently displayed window should be that of </w:t>
            </w:r>
            <w:r w:rsidR="00237D3B">
              <w:rPr>
                <w:sz w:val="24"/>
                <w:szCs w:val="24"/>
              </w:rPr>
              <w:t>a single sensor</w:t>
            </w:r>
            <w:r w:rsidR="005452BC">
              <w:rPr>
                <w:sz w:val="24"/>
                <w:szCs w:val="24"/>
              </w:rPr>
              <w:t xml:space="preserve"> </w:t>
            </w:r>
            <w:r w:rsidR="00AF72AE">
              <w:rPr>
                <w:sz w:val="24"/>
                <w:szCs w:val="24"/>
              </w:rPr>
              <w:t>window</w:t>
            </w:r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72520AFF" w:rsidR="00DF1585" w:rsidRPr="00854E58" w:rsidRDefault="0026260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Application In the development environment</w:t>
            </w:r>
          </w:p>
        </w:tc>
        <w:tc>
          <w:tcPr>
            <w:tcW w:w="5596" w:type="dxa"/>
          </w:tcPr>
          <w:p w14:paraId="26F0DDA4" w14:textId="134449FB" w:rsidR="00DF1585" w:rsidRDefault="0026260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Application Opens</w:t>
            </w:r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26260B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26260B" w:rsidRDefault="0026260B" w:rsidP="0026260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205DC2A9" w:rsidR="0026260B" w:rsidRDefault="0026260B" w:rsidP="0026260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On Sensors On Menu</w:t>
            </w:r>
          </w:p>
        </w:tc>
        <w:tc>
          <w:tcPr>
            <w:tcW w:w="5596" w:type="dxa"/>
          </w:tcPr>
          <w:p w14:paraId="2B85A32E" w14:textId="48018391" w:rsidR="0026260B" w:rsidRDefault="0026260B" w:rsidP="0026260B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Sensors Window Is Displayed</w:t>
            </w:r>
          </w:p>
        </w:tc>
        <w:tc>
          <w:tcPr>
            <w:tcW w:w="714" w:type="dxa"/>
          </w:tcPr>
          <w:p w14:paraId="40D1EC09" w14:textId="261E7671" w:rsidR="0026260B" w:rsidRDefault="0026260B" w:rsidP="0026260B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058E451" w14:textId="77777777" w:rsidR="0026260B" w:rsidRDefault="0026260B" w:rsidP="0026260B">
            <w:pPr>
              <w:pStyle w:val="RowHeadings"/>
              <w:spacing w:before="80" w:after="80"/>
            </w:pPr>
          </w:p>
        </w:tc>
      </w:tr>
      <w:tr w:rsidR="0026260B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26260B" w:rsidRDefault="0026260B" w:rsidP="0026260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7D213806" w:rsidR="0026260B" w:rsidRDefault="0026260B" w:rsidP="0026260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On A Sensor In A List</w:t>
            </w:r>
          </w:p>
        </w:tc>
        <w:tc>
          <w:tcPr>
            <w:tcW w:w="5596" w:type="dxa"/>
          </w:tcPr>
          <w:p w14:paraId="582D835E" w14:textId="7E6F4306" w:rsidR="0026260B" w:rsidRDefault="0026260B" w:rsidP="0026260B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Single Sensor Window Is Displayed</w:t>
            </w:r>
          </w:p>
        </w:tc>
        <w:tc>
          <w:tcPr>
            <w:tcW w:w="714" w:type="dxa"/>
          </w:tcPr>
          <w:p w14:paraId="6515893C" w14:textId="28F4D254" w:rsidR="0026260B" w:rsidRDefault="0026260B" w:rsidP="0026260B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63EA5B5" w14:textId="77777777" w:rsidR="0026260B" w:rsidRDefault="0026260B" w:rsidP="0026260B">
            <w:pPr>
              <w:pStyle w:val="RowHeadings"/>
              <w:spacing w:before="80" w:after="80"/>
            </w:pPr>
          </w:p>
        </w:tc>
      </w:tr>
      <w:tr w:rsidR="0026260B" w14:paraId="2A01EDA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A939006" w14:textId="77777777" w:rsidR="0026260B" w:rsidRDefault="0026260B" w:rsidP="0026260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A08E456" w14:textId="0D6B3F55" w:rsidR="0026260B" w:rsidRDefault="0026260B" w:rsidP="0026260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Close Application With Either “Exit” Menu Option Or Red “X”</w:t>
            </w:r>
          </w:p>
        </w:tc>
        <w:tc>
          <w:tcPr>
            <w:tcW w:w="5596" w:type="dxa"/>
          </w:tcPr>
          <w:p w14:paraId="222C8CE3" w14:textId="666966FC" w:rsidR="0026260B" w:rsidRDefault="0026260B" w:rsidP="0026260B">
            <w:pPr>
              <w:pStyle w:val="bp"/>
              <w:rPr>
                <w:sz w:val="24"/>
              </w:rPr>
            </w:pPr>
            <w:r>
              <w:rPr>
                <w:sz w:val="24"/>
              </w:rPr>
              <w:t>Application Closes</w:t>
            </w:r>
          </w:p>
        </w:tc>
        <w:tc>
          <w:tcPr>
            <w:tcW w:w="714" w:type="dxa"/>
          </w:tcPr>
          <w:p w14:paraId="2225AB8C" w14:textId="5335AD9E" w:rsidR="0026260B" w:rsidRDefault="0026260B" w:rsidP="0026260B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A32CD7D" w14:textId="77777777" w:rsidR="0026260B" w:rsidRDefault="0026260B" w:rsidP="0026260B">
            <w:pPr>
              <w:pStyle w:val="RowHeadings"/>
              <w:spacing w:before="80" w:after="80"/>
            </w:pPr>
          </w:p>
        </w:tc>
      </w:tr>
      <w:tr w:rsidR="0026260B" w14:paraId="4CC0BB6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B4EBC33" w14:textId="77777777" w:rsidR="0026260B" w:rsidRDefault="0026260B" w:rsidP="0026260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696AB80" w14:textId="74A0B9D8" w:rsidR="0026260B" w:rsidRDefault="0026260B" w:rsidP="0026260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Above Steps</w:t>
            </w:r>
          </w:p>
        </w:tc>
        <w:tc>
          <w:tcPr>
            <w:tcW w:w="5596" w:type="dxa"/>
          </w:tcPr>
          <w:p w14:paraId="5D3DFF1A" w14:textId="55068DAD" w:rsidR="0026260B" w:rsidRDefault="0026260B" w:rsidP="0026260B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Above</w:t>
            </w:r>
          </w:p>
        </w:tc>
        <w:tc>
          <w:tcPr>
            <w:tcW w:w="714" w:type="dxa"/>
          </w:tcPr>
          <w:p w14:paraId="2E706BBA" w14:textId="4D525CB7" w:rsidR="0026260B" w:rsidRDefault="0026260B" w:rsidP="0026260B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29E18BE6" w14:textId="77777777" w:rsidR="0026260B" w:rsidRDefault="0026260B" w:rsidP="0026260B">
            <w:pPr>
              <w:pStyle w:val="RowHeadings"/>
              <w:spacing w:before="80" w:after="80"/>
            </w:pPr>
          </w:p>
        </w:tc>
      </w:tr>
    </w:tbl>
    <w:p w14:paraId="2286ECA0" w14:textId="77777777" w:rsidR="00A30AD6" w:rsidRDefault="00A30AD6" w:rsidP="00374830">
      <w:pPr>
        <w:pStyle w:val="bp"/>
        <w:spacing w:before="0" w:after="0"/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6EFAF493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2C8597C0" w14:textId="244B95CF" w:rsidR="003C0BEB" w:rsidRPr="003C0BEB" w:rsidRDefault="003C0BEB" w:rsidP="00780A9A">
      <w:pPr>
        <w:pStyle w:val="bp"/>
        <w:spacing w:before="0" w:after="0"/>
      </w:pPr>
      <w:r w:rsidRPr="003C0BEB">
        <w:t>Cycle 1</w:t>
      </w:r>
    </w:p>
    <w:p w14:paraId="339C20D5" w14:textId="6BDACAD6" w:rsid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43A46A94" w14:textId="77777777" w:rsidR="00AF72AE" w:rsidRPr="002865EE" w:rsidRDefault="00AF72AE" w:rsidP="00780A9A">
      <w:pPr>
        <w:pStyle w:val="bp"/>
        <w:spacing w:before="0" w:after="0"/>
      </w:pPr>
    </w:p>
    <w:p w14:paraId="758F7DF7" w14:textId="3A5C3061" w:rsidR="0004651B" w:rsidRDefault="00AF72A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88F8A68" wp14:editId="05BD7F91">
            <wp:extent cx="617220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519" cy="33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425A" w14:textId="66D3863A" w:rsidR="005452BC" w:rsidRDefault="00237D3B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5BD15FA5" wp14:editId="084CA42C">
            <wp:extent cx="6143625" cy="333158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893" cy="33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BB8" w14:textId="30A2C38E" w:rsidR="00AF72AE" w:rsidRDefault="00AF72AE">
      <w:r>
        <w:br w:type="page"/>
      </w:r>
    </w:p>
    <w:p w14:paraId="25F4EE9C" w14:textId="6F697B17" w:rsidR="002865EE" w:rsidRDefault="002865EE" w:rsidP="00374830">
      <w:pPr>
        <w:pStyle w:val="bp"/>
        <w:spacing w:before="0" w:after="0"/>
      </w:pPr>
      <w:r>
        <w:lastRenderedPageBreak/>
        <w:t>Result</w:t>
      </w:r>
    </w:p>
    <w:p w14:paraId="1C86915C" w14:textId="6DBAC628" w:rsidR="002865EE" w:rsidRDefault="002865EE" w:rsidP="00374830">
      <w:pPr>
        <w:pStyle w:val="bp"/>
        <w:spacing w:before="0" w:after="0"/>
      </w:pPr>
    </w:p>
    <w:p w14:paraId="4857EBB7" w14:textId="733CAC32" w:rsidR="00AF72AE" w:rsidRDefault="00237D3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541FCCA" wp14:editId="226B45FB">
            <wp:extent cx="6115050" cy="33118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87" cy="33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EC34" w14:textId="5ABC0CC4" w:rsidR="004B681D" w:rsidRDefault="004B681D" w:rsidP="00374830">
      <w:pPr>
        <w:pStyle w:val="bp"/>
        <w:spacing w:before="0" w:after="0"/>
      </w:pPr>
    </w:p>
    <w:p w14:paraId="764D1779" w14:textId="77777777" w:rsidR="00F529D4" w:rsidRDefault="00F529D4">
      <w:r>
        <w:br w:type="page"/>
      </w:r>
    </w:p>
    <w:p w14:paraId="7B4290FE" w14:textId="77CFB484" w:rsidR="004B681D" w:rsidRDefault="004B681D" w:rsidP="00374830">
      <w:pPr>
        <w:pStyle w:val="bp"/>
        <w:spacing w:before="0" w:after="0"/>
      </w:pPr>
      <w:r>
        <w:lastRenderedPageBreak/>
        <w:t>File I/O</w:t>
      </w:r>
    </w:p>
    <w:p w14:paraId="2E5B8D32" w14:textId="09448AA3" w:rsidR="004B681D" w:rsidRDefault="004B681D" w:rsidP="00374830">
      <w:pPr>
        <w:pStyle w:val="bp"/>
        <w:spacing w:before="0" w:after="0"/>
      </w:pPr>
    </w:p>
    <w:p w14:paraId="25875008" w14:textId="1E53AED6" w:rsidR="004B681D" w:rsidRDefault="004B681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AF240BB" wp14:editId="0AAA03D4">
            <wp:extent cx="250507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1CB7" w14:textId="3452FD5C" w:rsidR="004B681D" w:rsidRDefault="004B681D" w:rsidP="00374830">
      <w:pPr>
        <w:pStyle w:val="bp"/>
        <w:spacing w:before="0" w:after="0"/>
      </w:pPr>
    </w:p>
    <w:p w14:paraId="6ECE7B2D" w14:textId="349B7DCF" w:rsidR="003C0BEB" w:rsidRDefault="004B681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9611320" wp14:editId="6C276101">
            <wp:extent cx="24193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BEB">
        <w:br/>
      </w:r>
    </w:p>
    <w:p w14:paraId="4C364617" w14:textId="77777777" w:rsidR="003C0BEB" w:rsidRDefault="003C0BEB">
      <w:r>
        <w:br w:type="page"/>
      </w:r>
    </w:p>
    <w:p w14:paraId="43ED1DE5" w14:textId="6050B917" w:rsidR="003C0BEB" w:rsidRDefault="003C0BEB" w:rsidP="003C0BEB">
      <w:pPr>
        <w:pStyle w:val="bp"/>
        <w:spacing w:before="0" w:after="0"/>
      </w:pPr>
      <w:r>
        <w:lastRenderedPageBreak/>
        <w:t>Cycle 2</w:t>
      </w:r>
      <w:bookmarkStart w:id="0" w:name="_GoBack"/>
      <w:bookmarkEnd w:id="0"/>
    </w:p>
    <w:p w14:paraId="592BBCAA" w14:textId="5439AEA0" w:rsidR="003C0BEB" w:rsidRDefault="003C0BEB" w:rsidP="003C0BEB">
      <w:pPr>
        <w:pStyle w:val="bp"/>
        <w:spacing w:before="0" w:after="0"/>
      </w:pPr>
      <w:r w:rsidRPr="002865EE">
        <w:t>S</w:t>
      </w:r>
      <w:r>
        <w:t>tart</w:t>
      </w:r>
    </w:p>
    <w:p w14:paraId="7DF1BD91" w14:textId="77777777" w:rsidR="003C0BEB" w:rsidRPr="002865EE" w:rsidRDefault="003C0BEB" w:rsidP="003C0BEB">
      <w:pPr>
        <w:pStyle w:val="bp"/>
        <w:spacing w:before="0" w:after="0"/>
      </w:pPr>
    </w:p>
    <w:p w14:paraId="3E024E86" w14:textId="77777777" w:rsidR="003C0BEB" w:rsidRDefault="003C0BEB" w:rsidP="003C0BEB">
      <w:pPr>
        <w:pStyle w:val="bp"/>
        <w:spacing w:before="0" w:after="0"/>
      </w:pPr>
      <w:r>
        <w:rPr>
          <w:noProof/>
        </w:rPr>
        <w:drawing>
          <wp:inline distT="0" distB="0" distL="0" distR="0" wp14:anchorId="3D343CD3" wp14:editId="180E4C5D">
            <wp:extent cx="6172200" cy="3350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519" cy="33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456A" w14:textId="77777777" w:rsidR="003C0BEB" w:rsidRDefault="003C0BEB" w:rsidP="003C0BEB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779439DD" wp14:editId="0C7CC854">
            <wp:extent cx="6143625" cy="333158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893" cy="33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F26F" w14:textId="77777777" w:rsidR="003C0BEB" w:rsidRDefault="003C0BEB" w:rsidP="003C0BEB">
      <w:r>
        <w:br w:type="page"/>
      </w:r>
    </w:p>
    <w:p w14:paraId="794B8122" w14:textId="77777777" w:rsidR="003C0BEB" w:rsidRDefault="003C0BEB" w:rsidP="003C0BEB">
      <w:pPr>
        <w:pStyle w:val="bp"/>
        <w:spacing w:before="0" w:after="0"/>
      </w:pPr>
      <w:r>
        <w:lastRenderedPageBreak/>
        <w:t>Result</w:t>
      </w:r>
    </w:p>
    <w:p w14:paraId="60A5FC72" w14:textId="77777777" w:rsidR="003C0BEB" w:rsidRDefault="003C0BEB" w:rsidP="003C0BEB">
      <w:pPr>
        <w:pStyle w:val="bp"/>
        <w:spacing w:before="0" w:after="0"/>
      </w:pPr>
    </w:p>
    <w:p w14:paraId="5AD28E6F" w14:textId="77777777" w:rsidR="003C0BEB" w:rsidRDefault="003C0BEB" w:rsidP="003C0BEB">
      <w:pPr>
        <w:pStyle w:val="bp"/>
        <w:spacing w:before="0" w:after="0"/>
      </w:pPr>
      <w:r>
        <w:rPr>
          <w:noProof/>
        </w:rPr>
        <w:drawing>
          <wp:inline distT="0" distB="0" distL="0" distR="0" wp14:anchorId="2A1DE781" wp14:editId="5847010D">
            <wp:extent cx="6115050" cy="331184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87" cy="33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1D2D" w14:textId="77777777" w:rsidR="003C0BEB" w:rsidRDefault="003C0BEB" w:rsidP="003C0BEB">
      <w:pPr>
        <w:pStyle w:val="bp"/>
        <w:spacing w:before="0" w:after="0"/>
      </w:pPr>
    </w:p>
    <w:p w14:paraId="0AFF33EC" w14:textId="77777777" w:rsidR="003C0BEB" w:rsidRDefault="003C0BEB" w:rsidP="003C0BEB">
      <w:r>
        <w:br w:type="page"/>
      </w:r>
    </w:p>
    <w:p w14:paraId="7B779FC6" w14:textId="77777777" w:rsidR="003C0BEB" w:rsidRDefault="003C0BEB" w:rsidP="003C0BEB">
      <w:pPr>
        <w:pStyle w:val="bp"/>
        <w:spacing w:before="0" w:after="0"/>
      </w:pPr>
      <w:r>
        <w:lastRenderedPageBreak/>
        <w:t>File I/O</w:t>
      </w:r>
    </w:p>
    <w:p w14:paraId="3739743A" w14:textId="77777777" w:rsidR="003C0BEB" w:rsidRDefault="003C0BEB" w:rsidP="003C0BEB">
      <w:pPr>
        <w:pStyle w:val="bp"/>
        <w:spacing w:before="0" w:after="0"/>
      </w:pPr>
    </w:p>
    <w:p w14:paraId="322CB44E" w14:textId="77777777" w:rsidR="003C0BEB" w:rsidRDefault="003C0BEB" w:rsidP="003C0BEB">
      <w:pPr>
        <w:pStyle w:val="bp"/>
        <w:spacing w:before="0" w:after="0"/>
      </w:pPr>
      <w:r>
        <w:rPr>
          <w:noProof/>
        </w:rPr>
        <w:drawing>
          <wp:inline distT="0" distB="0" distL="0" distR="0" wp14:anchorId="37002A9D" wp14:editId="1C6F892D">
            <wp:extent cx="2505075" cy="193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E900" w14:textId="77777777" w:rsidR="003C0BEB" w:rsidRDefault="003C0BEB" w:rsidP="003C0BEB">
      <w:pPr>
        <w:pStyle w:val="bp"/>
        <w:spacing w:before="0" w:after="0"/>
      </w:pPr>
    </w:p>
    <w:p w14:paraId="48B0AEF1" w14:textId="77777777" w:rsidR="003C0BEB" w:rsidRDefault="003C0BEB" w:rsidP="003C0BEB">
      <w:pPr>
        <w:pStyle w:val="bp"/>
        <w:spacing w:before="0" w:after="0"/>
      </w:pPr>
      <w:r>
        <w:rPr>
          <w:noProof/>
        </w:rPr>
        <w:drawing>
          <wp:inline distT="0" distB="0" distL="0" distR="0" wp14:anchorId="7DEE4967" wp14:editId="3982EE41">
            <wp:extent cx="241935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21D4" w14:textId="77777777" w:rsidR="004B681D" w:rsidRDefault="004B681D" w:rsidP="00374830">
      <w:pPr>
        <w:pStyle w:val="bp"/>
        <w:spacing w:before="0" w:after="0"/>
      </w:pPr>
    </w:p>
    <w:sectPr w:rsidR="004B681D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1C980B1D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2CC9CAAB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AF42F1" w:rsidRPr="00AF42F1">
            <w:rPr>
              <w:sz w:val="24"/>
              <w:szCs w:val="24"/>
            </w:rPr>
            <w:t>View A Single Water Quality Metric On A Single Sensor</w:t>
          </w:r>
          <w:r w:rsidR="00AF42F1"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2B76919A" w:rsidR="00A37650" w:rsidRDefault="00A37650" w:rsidP="00B71A35">
          <w:r>
            <w:t xml:space="preserve">  Date:  &lt;</w:t>
          </w:r>
          <w:r w:rsidR="002865EE">
            <w:t>04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D3B"/>
    <w:rsid w:val="0026260B"/>
    <w:rsid w:val="002865EE"/>
    <w:rsid w:val="00286743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0BEB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B681D"/>
    <w:rsid w:val="004D1C11"/>
    <w:rsid w:val="004E420D"/>
    <w:rsid w:val="004F4FB4"/>
    <w:rsid w:val="004F7B53"/>
    <w:rsid w:val="004F7C17"/>
    <w:rsid w:val="00520EF0"/>
    <w:rsid w:val="00531B5A"/>
    <w:rsid w:val="00536681"/>
    <w:rsid w:val="005452BC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42F1"/>
    <w:rsid w:val="00AF72AE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25C2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29D4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</TotalTime>
  <Pages>9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3</cp:revision>
  <cp:lastPrinted>2003-10-05T22:49:00Z</cp:lastPrinted>
  <dcterms:created xsi:type="dcterms:W3CDTF">2021-10-04T13:02:00Z</dcterms:created>
  <dcterms:modified xsi:type="dcterms:W3CDTF">2021-10-04T13:03:00Z</dcterms:modified>
</cp:coreProperties>
</file>