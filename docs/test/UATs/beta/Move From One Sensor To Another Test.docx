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3C4C324F" w:rsidR="00E303EF" w:rsidRPr="00E303EF" w:rsidRDefault="00493B4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Move </w:t>
            </w:r>
            <w:proofErr w:type="gramStart"/>
            <w:r>
              <w:rPr>
                <w:sz w:val="24"/>
                <w:szCs w:val="24"/>
              </w:rPr>
              <w:t>From</w:t>
            </w:r>
            <w:proofErr w:type="gramEnd"/>
            <w:r>
              <w:rPr>
                <w:sz w:val="24"/>
                <w:szCs w:val="24"/>
              </w:rPr>
              <w:t xml:space="preserve"> One Sensor To Another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3F1EAD02" w:rsidR="00A30AD6" w:rsidRPr="00E303EF" w:rsidRDefault="00493B4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493B4D">
              <w:rPr>
                <w:sz w:val="24"/>
                <w:szCs w:val="24"/>
              </w:rPr>
              <w:t xml:space="preserve">Move </w:t>
            </w:r>
            <w:proofErr w:type="gramStart"/>
            <w:r w:rsidRPr="00493B4D">
              <w:rPr>
                <w:sz w:val="24"/>
                <w:szCs w:val="24"/>
              </w:rPr>
              <w:t>From</w:t>
            </w:r>
            <w:proofErr w:type="gramEnd"/>
            <w:r w:rsidRPr="00493B4D">
              <w:rPr>
                <w:sz w:val="24"/>
                <w:szCs w:val="24"/>
              </w:rPr>
              <w:t xml:space="preserve"> One Sensor To Another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4689CDC2" w:rsidR="00E303EF" w:rsidRPr="00C05D0A" w:rsidRDefault="00493B4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navigates to a single sensor and then selects another one from the list to the left.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59F4C33F" w:rsidR="00E303EF" w:rsidRPr="00A11301" w:rsidRDefault="00E303E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20F68A47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currently displayed window should be that of </w:t>
            </w:r>
            <w:r w:rsidR="003029EF">
              <w:rPr>
                <w:sz w:val="24"/>
                <w:szCs w:val="24"/>
              </w:rPr>
              <w:t>a different single sensor</w:t>
            </w:r>
            <w:r w:rsidR="00AF72AE">
              <w:rPr>
                <w:sz w:val="24"/>
                <w:szCs w:val="24"/>
              </w:rPr>
              <w:t xml:space="preserve"> window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133A9F05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AF72AE">
              <w:rPr>
                <w:sz w:val="24"/>
              </w:rPr>
              <w:t>Sensors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58B6AA48" w:rsidR="00DF1585" w:rsidRDefault="00AF72A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Sensors Window</w:t>
            </w:r>
            <w:r w:rsidR="002865EE">
              <w:rPr>
                <w:sz w:val="24"/>
              </w:rPr>
              <w:t xml:space="preserve">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7A348CC1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A Sensor from either list</w:t>
            </w:r>
          </w:p>
        </w:tc>
        <w:tc>
          <w:tcPr>
            <w:tcW w:w="5596" w:type="dxa"/>
          </w:tcPr>
          <w:p w14:paraId="2B85A32E" w14:textId="07157F80" w:rsidR="00DF1585" w:rsidRDefault="00096D8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Single Sensor Is Displayed</w:t>
            </w:r>
          </w:p>
        </w:tc>
        <w:tc>
          <w:tcPr>
            <w:tcW w:w="714" w:type="dxa"/>
          </w:tcPr>
          <w:p w14:paraId="40D1EC09" w14:textId="26D6C340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51A3AAE9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A Different Sensor from the list on the left</w:t>
            </w:r>
          </w:p>
        </w:tc>
        <w:tc>
          <w:tcPr>
            <w:tcW w:w="5596" w:type="dxa"/>
          </w:tcPr>
          <w:p w14:paraId="582D835E" w14:textId="1EEDCCFA" w:rsidR="00DF1585" w:rsidRDefault="00096D8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window is displayed showing the expected sensor and data, the old window is closed</w:t>
            </w:r>
          </w:p>
        </w:tc>
        <w:tc>
          <w:tcPr>
            <w:tcW w:w="714" w:type="dxa"/>
          </w:tcPr>
          <w:p w14:paraId="6515893C" w14:textId="38A4D32B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bookmarkEnd w:id="0"/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491C2FF5" w:rsidR="0004651B" w:rsidRDefault="007C37D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B916601" wp14:editId="29F22257">
            <wp:extent cx="8229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75D" w14:textId="1B43E85A" w:rsidR="007C37DF" w:rsidRDefault="007C37DF" w:rsidP="00374830">
      <w:pPr>
        <w:pStyle w:val="bp"/>
        <w:spacing w:before="0" w:after="0"/>
      </w:pPr>
    </w:p>
    <w:p w14:paraId="17358476" w14:textId="7B276C72" w:rsidR="007C37DF" w:rsidRDefault="007C37DF" w:rsidP="00374830">
      <w:pPr>
        <w:pStyle w:val="bp"/>
        <w:spacing w:before="0" w:after="0"/>
      </w:pPr>
    </w:p>
    <w:p w14:paraId="3278397E" w14:textId="3CDC7E9A" w:rsidR="007C37DF" w:rsidRDefault="007C37DF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98EDC01" wp14:editId="4C7B9A55">
            <wp:extent cx="8229600" cy="445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DF9" w14:textId="7D9D32C2" w:rsidR="007C37DF" w:rsidRDefault="007C37DF" w:rsidP="00374830">
      <w:pPr>
        <w:pStyle w:val="bp"/>
        <w:spacing w:before="0" w:after="0"/>
      </w:pPr>
    </w:p>
    <w:p w14:paraId="12B12DC5" w14:textId="7501DBD4" w:rsidR="007C37DF" w:rsidRDefault="007C37DF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35B3DE3" wp14:editId="77825697">
            <wp:extent cx="822960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BB8" w14:textId="30A2C38E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700F47F0" w:rsidR="002865EE" w:rsidRDefault="007C37DF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547C10B" wp14:editId="5CB0C3E1">
            <wp:extent cx="8229600" cy="4454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EBB7" w14:textId="1757F0B6" w:rsidR="00AF72AE" w:rsidRDefault="00AF72AE" w:rsidP="00374830">
      <w:pPr>
        <w:pStyle w:val="bp"/>
        <w:spacing w:before="0" w:after="0"/>
      </w:pPr>
    </w:p>
    <w:sectPr w:rsidR="00AF72A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3EC2E2F0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43387AF6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493B4D" w:rsidRPr="00493B4D">
            <w:rPr>
              <w:sz w:val="24"/>
              <w:szCs w:val="24"/>
            </w:rPr>
            <w:t xml:space="preserve">Move </w:t>
          </w:r>
          <w:proofErr w:type="gramStart"/>
          <w:r w:rsidR="00493B4D" w:rsidRPr="00493B4D">
            <w:rPr>
              <w:sz w:val="24"/>
              <w:szCs w:val="24"/>
            </w:rPr>
            <w:t>From</w:t>
          </w:r>
          <w:proofErr w:type="gramEnd"/>
          <w:r w:rsidR="00493B4D" w:rsidRPr="00493B4D">
            <w:rPr>
              <w:sz w:val="24"/>
              <w:szCs w:val="24"/>
            </w:rPr>
            <w:t xml:space="preserve"> One Sensor To Another</w:t>
          </w:r>
          <w:r w:rsidR="00AF72AE" w:rsidRPr="00AF72AE">
            <w:rPr>
              <w:sz w:val="24"/>
              <w:szCs w:val="24"/>
            </w:rPr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3FEA8BB7" w:rsidR="00A37650" w:rsidRDefault="00A37650" w:rsidP="00B71A35">
          <w:r>
            <w:t xml:space="preserve">  Date:  &lt;</w:t>
          </w:r>
          <w:r w:rsidR="00807E6F">
            <w:t>28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96D8D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5EE"/>
    <w:rsid w:val="00291668"/>
    <w:rsid w:val="002A7E47"/>
    <w:rsid w:val="002C1B7F"/>
    <w:rsid w:val="002D07CF"/>
    <w:rsid w:val="002D1D0A"/>
    <w:rsid w:val="002D7BA4"/>
    <w:rsid w:val="002E347B"/>
    <w:rsid w:val="003029EF"/>
    <w:rsid w:val="00317678"/>
    <w:rsid w:val="00331345"/>
    <w:rsid w:val="003503C2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3B4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37DF"/>
    <w:rsid w:val="007C41CD"/>
    <w:rsid w:val="007D644A"/>
    <w:rsid w:val="007D7134"/>
    <w:rsid w:val="00800C1D"/>
    <w:rsid w:val="00807E6F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7</cp:revision>
  <cp:lastPrinted>2003-10-05T22:49:00Z</cp:lastPrinted>
  <dcterms:created xsi:type="dcterms:W3CDTF">2021-10-27T19:27:00Z</dcterms:created>
  <dcterms:modified xsi:type="dcterms:W3CDTF">2021-10-27T19:47:00Z</dcterms:modified>
</cp:coreProperties>
</file>