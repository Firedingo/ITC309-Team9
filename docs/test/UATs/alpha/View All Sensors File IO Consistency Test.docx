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3115B2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CF33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DB45CB" w14:textId="624CA8FB" w:rsidR="00E303EF" w:rsidRPr="00E303EF" w:rsidRDefault="00AF42F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2865EE" w:rsidRPr="002865EE">
              <w:rPr>
                <w:sz w:val="24"/>
                <w:szCs w:val="24"/>
              </w:rPr>
              <w:t xml:space="preserve"> Can </w:t>
            </w:r>
            <w:r w:rsidR="00286743">
              <w:rPr>
                <w:sz w:val="24"/>
                <w:szCs w:val="24"/>
              </w:rPr>
              <w:t>Access Sensors Read From File</w:t>
            </w:r>
            <w:r w:rsidR="007E48E0">
              <w:rPr>
                <w:sz w:val="24"/>
                <w:szCs w:val="24"/>
              </w:rPr>
              <w:t xml:space="preserve"> Consistently</w:t>
            </w:r>
          </w:p>
        </w:tc>
      </w:tr>
      <w:tr w:rsidR="00A30AD6" w14:paraId="0FFA38E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E2E24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0F81FB" w14:textId="08853EF4" w:rsidR="00A30AD6" w:rsidRPr="00E303EF" w:rsidRDefault="0028674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286743">
              <w:rPr>
                <w:sz w:val="24"/>
                <w:szCs w:val="24"/>
              </w:rPr>
              <w:t>View All Sensors</w:t>
            </w:r>
          </w:p>
        </w:tc>
      </w:tr>
      <w:tr w:rsidR="00E303EF" w14:paraId="16BE2652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65AAAC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51372B" w14:textId="32A41D21" w:rsidR="00E303EF" w:rsidRPr="00C05D0A" w:rsidRDefault="002865EE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>The “</w:t>
            </w:r>
            <w:r w:rsidR="00AF42F1">
              <w:rPr>
                <w:sz w:val="24"/>
                <w:szCs w:val="24"/>
              </w:rPr>
              <w:t>Sensor</w:t>
            </w:r>
            <w:r w:rsidRPr="002865EE">
              <w:rPr>
                <w:sz w:val="24"/>
                <w:szCs w:val="24"/>
              </w:rPr>
              <w:t>” menu option is clicked</w:t>
            </w:r>
            <w:r w:rsidR="00286743">
              <w:rPr>
                <w:sz w:val="24"/>
                <w:szCs w:val="24"/>
              </w:rPr>
              <w:t xml:space="preserve"> and</w:t>
            </w:r>
            <w:r w:rsidRPr="002865EE">
              <w:rPr>
                <w:sz w:val="24"/>
                <w:szCs w:val="24"/>
              </w:rPr>
              <w:t xml:space="preserve"> </w:t>
            </w:r>
            <w:r w:rsidR="00AF72AE">
              <w:rPr>
                <w:sz w:val="24"/>
                <w:szCs w:val="24"/>
              </w:rPr>
              <w:t xml:space="preserve">the window with </w:t>
            </w:r>
            <w:r w:rsidR="00286743">
              <w:rPr>
                <w:sz w:val="24"/>
                <w:szCs w:val="24"/>
              </w:rPr>
              <w:t>a list of all sensors</w:t>
            </w:r>
            <w:r w:rsidR="005452BC">
              <w:rPr>
                <w:sz w:val="24"/>
                <w:szCs w:val="24"/>
              </w:rPr>
              <w:t xml:space="preserve"> is displayed.</w:t>
            </w:r>
            <w:r w:rsidR="007C3567">
              <w:rPr>
                <w:sz w:val="24"/>
                <w:szCs w:val="24"/>
              </w:rPr>
              <w:t xml:space="preserve"> The Test is then repeated a second time to check for consistency.</w:t>
            </w:r>
          </w:p>
        </w:tc>
      </w:tr>
      <w:tr w:rsidR="00E303EF" w14:paraId="035064E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D0C60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498A6E" w14:textId="765D5C18" w:rsidR="00E303EF" w:rsidRPr="00A11301" w:rsidRDefault="00C1779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C1779D">
              <w:rPr>
                <w:sz w:val="24"/>
                <w:szCs w:val="24"/>
              </w:rPr>
              <w:t xml:space="preserve">Must Not Be On </w:t>
            </w:r>
            <w:r w:rsidR="00286743">
              <w:rPr>
                <w:sz w:val="24"/>
                <w:szCs w:val="24"/>
              </w:rPr>
              <w:t xml:space="preserve">The All </w:t>
            </w:r>
            <w:r w:rsidR="00237D3B">
              <w:rPr>
                <w:sz w:val="24"/>
                <w:szCs w:val="24"/>
              </w:rPr>
              <w:t>Sensor</w:t>
            </w:r>
            <w:r w:rsidR="00286743">
              <w:rPr>
                <w:sz w:val="24"/>
                <w:szCs w:val="24"/>
              </w:rPr>
              <w:t>s</w:t>
            </w:r>
            <w:r w:rsidRPr="00C1779D">
              <w:rPr>
                <w:sz w:val="24"/>
                <w:szCs w:val="24"/>
              </w:rPr>
              <w:t xml:space="preserve"> Screen</w:t>
            </w:r>
          </w:p>
        </w:tc>
      </w:tr>
      <w:tr w:rsidR="00E303EF" w14:paraId="5F2FDE8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3C65B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17B963" w14:textId="2BE46A7E" w:rsidR="00E303EF" w:rsidRPr="00A11301" w:rsidRDefault="002865EE">
            <w:pPr>
              <w:pStyle w:val="bp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The currently displayed window should be that of </w:t>
            </w:r>
            <w:r w:rsidR="00286743">
              <w:rPr>
                <w:sz w:val="24"/>
                <w:szCs w:val="24"/>
              </w:rPr>
              <w:t>all</w:t>
            </w:r>
            <w:r w:rsidR="00237D3B">
              <w:rPr>
                <w:sz w:val="24"/>
                <w:szCs w:val="24"/>
              </w:rPr>
              <w:t xml:space="preserve"> sensor</w:t>
            </w:r>
            <w:r w:rsidR="00286743">
              <w:rPr>
                <w:sz w:val="24"/>
                <w:szCs w:val="24"/>
              </w:rPr>
              <w:t>s</w:t>
            </w:r>
            <w:r w:rsidR="005452BC">
              <w:rPr>
                <w:sz w:val="24"/>
                <w:szCs w:val="24"/>
              </w:rPr>
              <w:t xml:space="preserve"> </w:t>
            </w:r>
            <w:r w:rsidR="00AF72AE">
              <w:rPr>
                <w:sz w:val="24"/>
                <w:szCs w:val="24"/>
              </w:rPr>
              <w:t>window</w:t>
            </w:r>
          </w:p>
        </w:tc>
      </w:tr>
      <w:tr w:rsidR="00E303EF" w14:paraId="39301B9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80F5F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F289C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9D5297" w14:textId="38174587" w:rsidR="00E303EF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Unsure how else to demonstrate a button click other than through screenshots.</w:t>
            </w:r>
          </w:p>
          <w:p w14:paraId="3F7651E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35A12F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9EB36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54C6C4" w14:textId="052ABF01" w:rsidR="00536681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865E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22579E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96455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CEE78D1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39DA07A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12224C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EA2344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056A17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678BEE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1410887" w14:textId="69983FA8" w:rsidR="00DF1585" w:rsidRPr="00854E58" w:rsidRDefault="00D506C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Application In the development environment</w:t>
            </w:r>
          </w:p>
        </w:tc>
        <w:tc>
          <w:tcPr>
            <w:tcW w:w="5596" w:type="dxa"/>
          </w:tcPr>
          <w:p w14:paraId="26F0DDA4" w14:textId="1C1DF3B0" w:rsidR="00DF1585" w:rsidRDefault="00D506C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Application Opens</w:t>
            </w:r>
            <w:bookmarkStart w:id="0" w:name="_GoBack"/>
            <w:bookmarkEnd w:id="0"/>
          </w:p>
        </w:tc>
        <w:tc>
          <w:tcPr>
            <w:tcW w:w="714" w:type="dxa"/>
          </w:tcPr>
          <w:p w14:paraId="017391B5" w14:textId="7DBFEEC2" w:rsidR="00DF1585" w:rsidRDefault="002865E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9A977EA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506C5" w14:paraId="7D3BE9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12EBCC" w14:textId="77777777" w:rsidR="00D506C5" w:rsidRDefault="00D506C5" w:rsidP="00D506C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ECDA76" w14:textId="38394C3A" w:rsidR="00D506C5" w:rsidRDefault="00D506C5" w:rsidP="00D506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Click On Sensors On Menu</w:t>
            </w:r>
          </w:p>
        </w:tc>
        <w:tc>
          <w:tcPr>
            <w:tcW w:w="5596" w:type="dxa"/>
          </w:tcPr>
          <w:p w14:paraId="2B85A32E" w14:textId="092E1561" w:rsidR="00D506C5" w:rsidRDefault="00D506C5" w:rsidP="00D506C5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Sensors Window Is Displayed</w:t>
            </w:r>
          </w:p>
        </w:tc>
        <w:tc>
          <w:tcPr>
            <w:tcW w:w="714" w:type="dxa"/>
          </w:tcPr>
          <w:p w14:paraId="40D1EC09" w14:textId="726A6D11" w:rsidR="00D506C5" w:rsidRDefault="00D506C5" w:rsidP="00D506C5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058E451" w14:textId="77777777" w:rsidR="00D506C5" w:rsidRDefault="00D506C5" w:rsidP="00D506C5">
            <w:pPr>
              <w:pStyle w:val="RowHeadings"/>
              <w:spacing w:before="80" w:after="80"/>
            </w:pPr>
          </w:p>
        </w:tc>
      </w:tr>
      <w:tr w:rsidR="00D506C5" w14:paraId="2C67BB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E786599" w14:textId="77777777" w:rsidR="00D506C5" w:rsidRDefault="00D506C5" w:rsidP="00D506C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BDEAA05" w14:textId="47F6E894" w:rsidR="00D506C5" w:rsidRDefault="00D506C5" w:rsidP="00D506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Close Application With Either “Exit” Menu Option Or Red “X”</w:t>
            </w:r>
          </w:p>
        </w:tc>
        <w:tc>
          <w:tcPr>
            <w:tcW w:w="5596" w:type="dxa"/>
          </w:tcPr>
          <w:p w14:paraId="582D835E" w14:textId="66455466" w:rsidR="00D506C5" w:rsidRDefault="00D506C5" w:rsidP="00D506C5">
            <w:pPr>
              <w:pStyle w:val="bp"/>
              <w:rPr>
                <w:sz w:val="24"/>
              </w:rPr>
            </w:pPr>
            <w:r>
              <w:rPr>
                <w:sz w:val="24"/>
              </w:rPr>
              <w:t>Application Closes</w:t>
            </w:r>
          </w:p>
        </w:tc>
        <w:tc>
          <w:tcPr>
            <w:tcW w:w="714" w:type="dxa"/>
          </w:tcPr>
          <w:p w14:paraId="6515893C" w14:textId="77E72C91" w:rsidR="00D506C5" w:rsidRDefault="00D506C5" w:rsidP="00D506C5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63EA5B5" w14:textId="77777777" w:rsidR="00D506C5" w:rsidRDefault="00D506C5" w:rsidP="00D506C5">
            <w:pPr>
              <w:pStyle w:val="RowHeadings"/>
              <w:spacing w:before="80" w:after="80"/>
            </w:pPr>
          </w:p>
        </w:tc>
      </w:tr>
      <w:tr w:rsidR="00D506C5" w14:paraId="04E884D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3DA29C8" w14:textId="77777777" w:rsidR="00D506C5" w:rsidRDefault="00D506C5" w:rsidP="00D506C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381E368" w14:textId="0CC3B6B5" w:rsidR="00D506C5" w:rsidRDefault="00D506C5" w:rsidP="00D506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Repeat Above Steps</w:t>
            </w:r>
          </w:p>
        </w:tc>
        <w:tc>
          <w:tcPr>
            <w:tcW w:w="5596" w:type="dxa"/>
          </w:tcPr>
          <w:p w14:paraId="78FDC918" w14:textId="4B44F593" w:rsidR="00D506C5" w:rsidRDefault="00D506C5" w:rsidP="00D506C5">
            <w:pPr>
              <w:pStyle w:val="bp"/>
              <w:rPr>
                <w:sz w:val="24"/>
              </w:rPr>
            </w:pPr>
            <w:r>
              <w:rPr>
                <w:sz w:val="24"/>
              </w:rPr>
              <w:t>Same As Above</w:t>
            </w:r>
          </w:p>
        </w:tc>
        <w:tc>
          <w:tcPr>
            <w:tcW w:w="714" w:type="dxa"/>
          </w:tcPr>
          <w:p w14:paraId="3B18A663" w14:textId="05A184F2" w:rsidR="00D506C5" w:rsidRDefault="00D506C5" w:rsidP="00D506C5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BB409CB" w14:textId="77777777" w:rsidR="00D506C5" w:rsidRDefault="00D506C5" w:rsidP="00D506C5">
            <w:pPr>
              <w:pStyle w:val="RowHeadings"/>
              <w:spacing w:before="80" w:after="80"/>
            </w:pPr>
          </w:p>
        </w:tc>
      </w:tr>
      <w:tr w:rsidR="00D506C5" w14:paraId="205DE79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D2A501" w14:textId="77777777" w:rsidR="00D506C5" w:rsidRDefault="00D506C5" w:rsidP="00D506C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110D2A2" w14:textId="77777777" w:rsidR="00D506C5" w:rsidRDefault="00D506C5" w:rsidP="00D506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3D6D5E54" w14:textId="77777777" w:rsidR="00D506C5" w:rsidRDefault="00D506C5" w:rsidP="00D506C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27C88F50" w14:textId="77777777" w:rsidR="00D506C5" w:rsidRDefault="00D506C5" w:rsidP="00D506C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542EBEE3" w14:textId="77777777" w:rsidR="00D506C5" w:rsidRDefault="00D506C5" w:rsidP="00D506C5">
            <w:pPr>
              <w:pStyle w:val="RowHeadings"/>
              <w:spacing w:before="80" w:after="80"/>
            </w:pPr>
          </w:p>
        </w:tc>
      </w:tr>
    </w:tbl>
    <w:p w14:paraId="2286ECA0" w14:textId="77777777" w:rsidR="00A30AD6" w:rsidRDefault="00A30AD6" w:rsidP="00374830">
      <w:pPr>
        <w:pStyle w:val="bp"/>
        <w:spacing w:before="0" w:after="0"/>
      </w:pPr>
    </w:p>
    <w:p w14:paraId="3A5D906C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560876" w14:textId="3636A924" w:rsidR="00780A9A" w:rsidRDefault="00780A9A" w:rsidP="00780A9A">
      <w:pPr>
        <w:pStyle w:val="bp"/>
        <w:spacing w:before="0" w:after="0"/>
      </w:pPr>
    </w:p>
    <w:p w14:paraId="6A0393E1" w14:textId="0CB553FA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  <w:r w:rsidRPr="002865EE">
        <w:rPr>
          <w:b/>
          <w:bCs/>
          <w:sz w:val="32"/>
          <w:szCs w:val="28"/>
        </w:rPr>
        <w:t>Test Output Screenshots</w:t>
      </w:r>
    </w:p>
    <w:p w14:paraId="236356D8" w14:textId="05FC1AC8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</w:p>
    <w:p w14:paraId="43B3187C" w14:textId="06062D8F" w:rsidR="007E48E0" w:rsidRDefault="007E48E0" w:rsidP="00780A9A">
      <w:pPr>
        <w:pStyle w:val="bp"/>
        <w:spacing w:before="0" w:after="0"/>
      </w:pPr>
      <w:r>
        <w:t>Cycle 1</w:t>
      </w:r>
    </w:p>
    <w:p w14:paraId="339C20D5" w14:textId="7AA5BF91" w:rsidR="002865EE" w:rsidRDefault="002865EE" w:rsidP="00780A9A">
      <w:pPr>
        <w:pStyle w:val="bp"/>
        <w:spacing w:before="0" w:after="0"/>
      </w:pPr>
      <w:r w:rsidRPr="002865EE">
        <w:t>S</w:t>
      </w:r>
      <w:r>
        <w:t>tart</w:t>
      </w:r>
    </w:p>
    <w:p w14:paraId="43A46A94" w14:textId="77777777" w:rsidR="00AF72AE" w:rsidRPr="002865EE" w:rsidRDefault="00AF72AE" w:rsidP="00780A9A">
      <w:pPr>
        <w:pStyle w:val="bp"/>
        <w:spacing w:before="0" w:after="0"/>
      </w:pPr>
    </w:p>
    <w:p w14:paraId="758F7DF7" w14:textId="3A5C3061" w:rsidR="0004651B" w:rsidRDefault="00AF72AE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88F8A68" wp14:editId="05BD7F91">
            <wp:extent cx="6172200" cy="335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519" cy="33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F256" w14:textId="4A42843D" w:rsidR="007E4B14" w:rsidRDefault="007E4B14" w:rsidP="00374830">
      <w:pPr>
        <w:pStyle w:val="bp"/>
        <w:spacing w:before="0" w:after="0"/>
      </w:pPr>
    </w:p>
    <w:p w14:paraId="74D7FE6F" w14:textId="1D48E635" w:rsidR="007E4B14" w:rsidRDefault="007E4B14" w:rsidP="00374830">
      <w:pPr>
        <w:pStyle w:val="bp"/>
        <w:spacing w:before="0" w:after="0"/>
      </w:pPr>
    </w:p>
    <w:p w14:paraId="10B438BA" w14:textId="6CF0F742" w:rsidR="007E4B14" w:rsidRDefault="007E4B14" w:rsidP="00374830">
      <w:pPr>
        <w:pStyle w:val="bp"/>
        <w:spacing w:before="0" w:after="0"/>
      </w:pPr>
    </w:p>
    <w:p w14:paraId="734A87F3" w14:textId="0D4E618D" w:rsidR="007E4B14" w:rsidRDefault="007E4B14" w:rsidP="00374830">
      <w:pPr>
        <w:pStyle w:val="bp"/>
        <w:spacing w:before="0" w:after="0"/>
      </w:pPr>
    </w:p>
    <w:p w14:paraId="130123D6" w14:textId="2DC87267" w:rsidR="007E4B14" w:rsidRDefault="007E4B14" w:rsidP="00374830">
      <w:pPr>
        <w:pStyle w:val="bp"/>
        <w:spacing w:before="0" w:after="0"/>
      </w:pPr>
    </w:p>
    <w:p w14:paraId="7DD9B2F4" w14:textId="23B33D2B" w:rsidR="007E4B14" w:rsidRDefault="007E4B14" w:rsidP="00374830">
      <w:pPr>
        <w:pStyle w:val="bp"/>
        <w:spacing w:before="0" w:after="0"/>
      </w:pPr>
    </w:p>
    <w:p w14:paraId="2E3E5E48" w14:textId="29B3CAD2" w:rsidR="007E4B14" w:rsidRDefault="007E4B14" w:rsidP="00374830">
      <w:pPr>
        <w:pStyle w:val="bp"/>
        <w:spacing w:before="0" w:after="0"/>
      </w:pPr>
    </w:p>
    <w:p w14:paraId="7178ABE2" w14:textId="3D66F5E3" w:rsidR="007E4B14" w:rsidRDefault="007E4B14" w:rsidP="00374830">
      <w:pPr>
        <w:pStyle w:val="bp"/>
        <w:spacing w:before="0" w:after="0"/>
      </w:pPr>
    </w:p>
    <w:p w14:paraId="31F3D7D0" w14:textId="72AB11F0" w:rsidR="007E4B14" w:rsidRDefault="007E4B14" w:rsidP="00374830">
      <w:pPr>
        <w:pStyle w:val="bp"/>
        <w:spacing w:before="0" w:after="0"/>
      </w:pPr>
    </w:p>
    <w:p w14:paraId="6F773F76" w14:textId="77777777" w:rsidR="007E4B14" w:rsidRDefault="007E4B14" w:rsidP="007E4B14">
      <w:pPr>
        <w:pStyle w:val="bp"/>
        <w:spacing w:before="0" w:after="0"/>
      </w:pPr>
      <w:r>
        <w:t>Result</w:t>
      </w:r>
    </w:p>
    <w:p w14:paraId="5134BE59" w14:textId="77777777" w:rsidR="007E4B14" w:rsidRDefault="007E4B14" w:rsidP="00374830">
      <w:pPr>
        <w:pStyle w:val="bp"/>
        <w:spacing w:before="0" w:after="0"/>
      </w:pPr>
    </w:p>
    <w:p w14:paraId="59E0425A" w14:textId="674A0836" w:rsidR="005452BC" w:rsidRDefault="00237D3B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BD15FA5" wp14:editId="084CA42C">
            <wp:extent cx="6143625" cy="333158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893" cy="33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AD38" w14:textId="77777777" w:rsidR="007E48E0" w:rsidRDefault="007E48E0">
      <w:r>
        <w:br w:type="page"/>
      </w:r>
    </w:p>
    <w:p w14:paraId="519C0C18" w14:textId="583FFFEC" w:rsidR="007E48E0" w:rsidRDefault="007E48E0" w:rsidP="007E48E0">
      <w:pPr>
        <w:pStyle w:val="bp"/>
        <w:spacing w:before="0" w:after="0"/>
      </w:pPr>
      <w:r>
        <w:lastRenderedPageBreak/>
        <w:t xml:space="preserve">Cycle </w:t>
      </w:r>
      <w:r>
        <w:t>2</w:t>
      </w:r>
    </w:p>
    <w:p w14:paraId="6A88CAE2" w14:textId="77777777" w:rsidR="007E48E0" w:rsidRDefault="007E48E0" w:rsidP="007E48E0">
      <w:pPr>
        <w:pStyle w:val="bp"/>
        <w:spacing w:before="0" w:after="0"/>
      </w:pPr>
      <w:r w:rsidRPr="002865EE">
        <w:t>S</w:t>
      </w:r>
      <w:r>
        <w:t>tart</w:t>
      </w:r>
    </w:p>
    <w:p w14:paraId="1CDC3BF6" w14:textId="77777777" w:rsidR="007E48E0" w:rsidRPr="002865EE" w:rsidRDefault="007E48E0" w:rsidP="007E48E0">
      <w:pPr>
        <w:pStyle w:val="bp"/>
        <w:spacing w:before="0" w:after="0"/>
      </w:pPr>
    </w:p>
    <w:p w14:paraId="47F50982" w14:textId="77777777" w:rsidR="007E48E0" w:rsidRDefault="007E48E0" w:rsidP="007E48E0">
      <w:pPr>
        <w:pStyle w:val="bp"/>
        <w:spacing w:before="0" w:after="0"/>
      </w:pPr>
      <w:r>
        <w:rPr>
          <w:noProof/>
        </w:rPr>
        <w:drawing>
          <wp:inline distT="0" distB="0" distL="0" distR="0" wp14:anchorId="044EF14C" wp14:editId="638BAA4D">
            <wp:extent cx="6172200" cy="3350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519" cy="33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A276" w14:textId="77777777" w:rsidR="007E48E0" w:rsidRDefault="007E48E0" w:rsidP="007E48E0">
      <w:pPr>
        <w:pStyle w:val="bp"/>
        <w:spacing w:before="0" w:after="0"/>
      </w:pPr>
    </w:p>
    <w:p w14:paraId="61B7415D" w14:textId="77777777" w:rsidR="007E48E0" w:rsidRDefault="007E48E0" w:rsidP="007E48E0">
      <w:pPr>
        <w:pStyle w:val="bp"/>
        <w:spacing w:before="0" w:after="0"/>
      </w:pPr>
    </w:p>
    <w:p w14:paraId="4E5364FA" w14:textId="77777777" w:rsidR="007E48E0" w:rsidRDefault="007E48E0" w:rsidP="007E48E0">
      <w:pPr>
        <w:pStyle w:val="bp"/>
        <w:spacing w:before="0" w:after="0"/>
      </w:pPr>
    </w:p>
    <w:p w14:paraId="70559CA4" w14:textId="77777777" w:rsidR="007E48E0" w:rsidRDefault="007E48E0" w:rsidP="007E48E0">
      <w:pPr>
        <w:pStyle w:val="bp"/>
        <w:spacing w:before="0" w:after="0"/>
      </w:pPr>
    </w:p>
    <w:p w14:paraId="1F6726E8" w14:textId="77777777" w:rsidR="007E48E0" w:rsidRDefault="007E48E0" w:rsidP="007E48E0">
      <w:pPr>
        <w:pStyle w:val="bp"/>
        <w:spacing w:before="0" w:after="0"/>
      </w:pPr>
    </w:p>
    <w:p w14:paraId="534C5857" w14:textId="77777777" w:rsidR="007E48E0" w:rsidRDefault="007E48E0" w:rsidP="007E48E0">
      <w:pPr>
        <w:pStyle w:val="bp"/>
        <w:spacing w:before="0" w:after="0"/>
      </w:pPr>
    </w:p>
    <w:p w14:paraId="32E5D514" w14:textId="77777777" w:rsidR="007E48E0" w:rsidRDefault="007E48E0" w:rsidP="007E48E0">
      <w:pPr>
        <w:pStyle w:val="bp"/>
        <w:spacing w:before="0" w:after="0"/>
      </w:pPr>
    </w:p>
    <w:p w14:paraId="362C2114" w14:textId="77777777" w:rsidR="007E48E0" w:rsidRDefault="007E48E0" w:rsidP="007E48E0">
      <w:pPr>
        <w:pStyle w:val="bp"/>
        <w:spacing w:before="0" w:after="0"/>
      </w:pPr>
    </w:p>
    <w:p w14:paraId="55FDDAAD" w14:textId="77777777" w:rsidR="007E48E0" w:rsidRDefault="007E48E0" w:rsidP="007E48E0">
      <w:pPr>
        <w:pStyle w:val="bp"/>
        <w:spacing w:before="0" w:after="0"/>
      </w:pPr>
    </w:p>
    <w:p w14:paraId="06BAF398" w14:textId="77777777" w:rsidR="007E48E0" w:rsidRDefault="007E48E0" w:rsidP="007E48E0">
      <w:pPr>
        <w:pStyle w:val="bp"/>
        <w:spacing w:before="0" w:after="0"/>
      </w:pPr>
      <w:r>
        <w:t>Result</w:t>
      </w:r>
    </w:p>
    <w:p w14:paraId="4D1FD267" w14:textId="77777777" w:rsidR="007E48E0" w:rsidRDefault="007E48E0" w:rsidP="007E48E0">
      <w:pPr>
        <w:pStyle w:val="bp"/>
        <w:spacing w:before="0" w:after="0"/>
      </w:pPr>
    </w:p>
    <w:p w14:paraId="58D79E7F" w14:textId="77777777" w:rsidR="007E48E0" w:rsidRDefault="007E48E0" w:rsidP="007E48E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001146EF" wp14:editId="31DAF513">
            <wp:extent cx="6143625" cy="333158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893" cy="33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493F" w14:textId="77777777" w:rsidR="007E48E0" w:rsidRDefault="007E48E0" w:rsidP="007E48E0">
      <w:r>
        <w:br w:type="page"/>
      </w:r>
    </w:p>
    <w:p w14:paraId="5B5D82BB" w14:textId="1E1F0322" w:rsidR="007E48E0" w:rsidRDefault="007E48E0" w:rsidP="00374830">
      <w:pPr>
        <w:pStyle w:val="bp"/>
        <w:spacing w:before="0" w:after="0"/>
      </w:pPr>
      <w:r>
        <w:lastRenderedPageBreak/>
        <w:t>Cycle 1</w:t>
      </w:r>
    </w:p>
    <w:p w14:paraId="7B4290FE" w14:textId="6EFF8350" w:rsidR="004B681D" w:rsidRDefault="004B681D" w:rsidP="00374830">
      <w:pPr>
        <w:pStyle w:val="bp"/>
        <w:spacing w:before="0" w:after="0"/>
      </w:pPr>
      <w:r>
        <w:t>File I/O</w:t>
      </w:r>
    </w:p>
    <w:p w14:paraId="2E5B8D32" w14:textId="09448AA3" w:rsidR="004B681D" w:rsidRDefault="004B681D" w:rsidP="00374830">
      <w:pPr>
        <w:pStyle w:val="bp"/>
        <w:spacing w:before="0" w:after="0"/>
      </w:pPr>
    </w:p>
    <w:p w14:paraId="6ECE7B2D" w14:textId="20F80A59" w:rsidR="004B681D" w:rsidRDefault="00132568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1BD4B12" wp14:editId="75F5A2C4">
            <wp:extent cx="30003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C5CE" w14:textId="4CFE68FF" w:rsidR="007E48E0" w:rsidRDefault="007E48E0" w:rsidP="00374830">
      <w:pPr>
        <w:pStyle w:val="bp"/>
        <w:spacing w:before="0" w:after="0"/>
      </w:pPr>
    </w:p>
    <w:p w14:paraId="6DED0500" w14:textId="50E66AAF" w:rsidR="007E48E0" w:rsidRDefault="007E48E0" w:rsidP="007E48E0">
      <w:pPr>
        <w:pStyle w:val="bp"/>
        <w:spacing w:before="0" w:after="0"/>
      </w:pPr>
      <w:r>
        <w:t xml:space="preserve">Cycle </w:t>
      </w:r>
      <w:r>
        <w:t>2</w:t>
      </w:r>
    </w:p>
    <w:p w14:paraId="38E5C8BC" w14:textId="77777777" w:rsidR="007E48E0" w:rsidRDefault="007E48E0" w:rsidP="007E48E0">
      <w:pPr>
        <w:pStyle w:val="bp"/>
        <w:spacing w:before="0" w:after="0"/>
      </w:pPr>
      <w:r>
        <w:t>File I/O</w:t>
      </w:r>
    </w:p>
    <w:p w14:paraId="6252B853" w14:textId="77777777" w:rsidR="007E48E0" w:rsidRDefault="007E48E0" w:rsidP="007E48E0">
      <w:pPr>
        <w:pStyle w:val="bp"/>
        <w:spacing w:before="0" w:after="0"/>
      </w:pPr>
    </w:p>
    <w:p w14:paraId="1A7634CD" w14:textId="77777777" w:rsidR="007E48E0" w:rsidRDefault="007E48E0" w:rsidP="007E48E0">
      <w:pPr>
        <w:pStyle w:val="bp"/>
        <w:spacing w:before="0" w:after="0"/>
      </w:pPr>
      <w:r>
        <w:rPr>
          <w:noProof/>
        </w:rPr>
        <w:drawing>
          <wp:inline distT="0" distB="0" distL="0" distR="0" wp14:anchorId="43D45E7C" wp14:editId="453995DC">
            <wp:extent cx="3000375" cy="188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CD76" w14:textId="77777777" w:rsidR="007E48E0" w:rsidRDefault="007E48E0" w:rsidP="00374830">
      <w:pPr>
        <w:pStyle w:val="bp"/>
        <w:spacing w:before="0" w:after="0"/>
      </w:pPr>
    </w:p>
    <w:sectPr w:rsidR="007E48E0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CB37" w14:textId="77777777" w:rsidR="00B37B8D" w:rsidRDefault="00B37B8D">
      <w:r>
        <w:separator/>
      </w:r>
    </w:p>
  </w:endnote>
  <w:endnote w:type="continuationSeparator" w:id="0">
    <w:p w14:paraId="4839198D" w14:textId="77777777" w:rsidR="00B37B8D" w:rsidRDefault="00B3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4DDB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0B00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0C0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06B105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6A8A" w14:textId="77777777" w:rsidR="00B37B8D" w:rsidRDefault="00B37B8D">
      <w:r>
        <w:separator/>
      </w:r>
    </w:p>
  </w:footnote>
  <w:footnote w:type="continuationSeparator" w:id="0">
    <w:p w14:paraId="5AFD2AE5" w14:textId="77777777" w:rsidR="00B37B8D" w:rsidRDefault="00B3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006F8226" w14:textId="77777777">
      <w:tc>
        <w:tcPr>
          <w:tcW w:w="6379" w:type="dxa"/>
        </w:tcPr>
        <w:p w14:paraId="02A2E221" w14:textId="1C980B1D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3DC9C3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9601E3" w14:textId="77777777">
      <w:tc>
        <w:tcPr>
          <w:tcW w:w="6379" w:type="dxa"/>
        </w:tcPr>
        <w:p w14:paraId="50E0A4C0" w14:textId="116D9127" w:rsidR="00A37650" w:rsidRDefault="00A37650" w:rsidP="00B71A35">
          <w:r>
            <w:t>&lt;</w:t>
          </w:r>
          <w:r w:rsidR="002865EE" w:rsidRPr="002865EE">
            <w:rPr>
              <w:sz w:val="24"/>
              <w:szCs w:val="24"/>
            </w:rPr>
            <w:t xml:space="preserve"> </w:t>
          </w:r>
          <w:r w:rsidR="00F748D4" w:rsidRPr="00286743">
            <w:rPr>
              <w:sz w:val="24"/>
              <w:szCs w:val="24"/>
            </w:rPr>
            <w:t>View All Sensors</w:t>
          </w:r>
          <w:r w:rsidR="00AF42F1">
            <w:t xml:space="preserve"> </w:t>
          </w:r>
          <w:r>
            <w:t>&gt;</w:t>
          </w:r>
        </w:p>
      </w:tc>
      <w:tc>
        <w:tcPr>
          <w:tcW w:w="3179" w:type="dxa"/>
        </w:tcPr>
        <w:p w14:paraId="551D3563" w14:textId="2B76919A" w:rsidR="00A37650" w:rsidRDefault="00A37650" w:rsidP="00B71A35">
          <w:r>
            <w:t xml:space="preserve">  Date:  &lt;</w:t>
          </w:r>
          <w:r w:rsidR="002865EE">
            <w:t>04</w:t>
          </w:r>
          <w:r>
            <w:t>/</w:t>
          </w:r>
          <w:r w:rsidR="002865EE">
            <w:t>10</w:t>
          </w:r>
          <w:r>
            <w:t>/</w:t>
          </w:r>
          <w:r w:rsidR="002865EE">
            <w:t>21</w:t>
          </w:r>
          <w:r>
            <w:t>&gt;</w:t>
          </w:r>
        </w:p>
      </w:tc>
    </w:tr>
  </w:tbl>
  <w:p w14:paraId="01D3430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2568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D3B"/>
    <w:rsid w:val="002865EE"/>
    <w:rsid w:val="00286743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B681D"/>
    <w:rsid w:val="004D1C11"/>
    <w:rsid w:val="004E420D"/>
    <w:rsid w:val="004F4FB4"/>
    <w:rsid w:val="004F7B53"/>
    <w:rsid w:val="004F7C17"/>
    <w:rsid w:val="00520EF0"/>
    <w:rsid w:val="00531B5A"/>
    <w:rsid w:val="00536681"/>
    <w:rsid w:val="005452BC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3567"/>
    <w:rsid w:val="007C41CD"/>
    <w:rsid w:val="007D644A"/>
    <w:rsid w:val="007D7134"/>
    <w:rsid w:val="007E48E0"/>
    <w:rsid w:val="007E4B1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287D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42F1"/>
    <w:rsid w:val="00AF72AE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779D"/>
    <w:rsid w:val="00C229AB"/>
    <w:rsid w:val="00C32112"/>
    <w:rsid w:val="00C34B6E"/>
    <w:rsid w:val="00C4752B"/>
    <w:rsid w:val="00C673F4"/>
    <w:rsid w:val="00C87E36"/>
    <w:rsid w:val="00C94212"/>
    <w:rsid w:val="00CC47D2"/>
    <w:rsid w:val="00CC74EE"/>
    <w:rsid w:val="00CD6734"/>
    <w:rsid w:val="00D010AF"/>
    <w:rsid w:val="00D24817"/>
    <w:rsid w:val="00D506C5"/>
    <w:rsid w:val="00D63FFC"/>
    <w:rsid w:val="00D664F5"/>
    <w:rsid w:val="00D71228"/>
    <w:rsid w:val="00D74923"/>
    <w:rsid w:val="00D94615"/>
    <w:rsid w:val="00DA25C2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984"/>
    <w:rsid w:val="00F30EEB"/>
    <w:rsid w:val="00F45076"/>
    <w:rsid w:val="00F529D4"/>
    <w:rsid w:val="00F559AF"/>
    <w:rsid w:val="00F748D4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3BE68A95"/>
  <w15:docId w15:val="{42467E91-4B7C-4794-BD03-92FF0F1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24</TotalTime>
  <Pages>6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dc:description/>
  <cp:lastModifiedBy>Thompson, Naomi</cp:lastModifiedBy>
  <cp:revision>4</cp:revision>
  <cp:lastPrinted>2003-10-05T22:49:00Z</cp:lastPrinted>
  <dcterms:created xsi:type="dcterms:W3CDTF">2021-10-04T12:58:00Z</dcterms:created>
  <dcterms:modified xsi:type="dcterms:W3CDTF">2021-10-04T13:01:00Z</dcterms:modified>
</cp:coreProperties>
</file>