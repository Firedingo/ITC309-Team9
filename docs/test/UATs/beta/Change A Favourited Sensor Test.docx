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14:paraId="33115B28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50CF336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CDB45CB" w14:textId="12E65721" w:rsidR="00E303EF" w:rsidRPr="00E303EF" w:rsidRDefault="00493B4D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Can </w:t>
            </w:r>
            <w:r w:rsidR="00F06E73">
              <w:rPr>
                <w:sz w:val="24"/>
                <w:szCs w:val="24"/>
              </w:rPr>
              <w:t>C</w:t>
            </w:r>
            <w:r w:rsidR="007A7F2E">
              <w:rPr>
                <w:sz w:val="24"/>
                <w:szCs w:val="24"/>
              </w:rPr>
              <w:t>hange</w:t>
            </w:r>
            <w:r w:rsidR="00F06E73">
              <w:rPr>
                <w:sz w:val="24"/>
                <w:szCs w:val="24"/>
              </w:rPr>
              <w:t xml:space="preserve"> </w:t>
            </w:r>
            <w:r w:rsidR="007A7F2E">
              <w:rPr>
                <w:sz w:val="24"/>
                <w:szCs w:val="24"/>
              </w:rPr>
              <w:t>Their</w:t>
            </w:r>
            <w:r w:rsidR="00F06E73">
              <w:rPr>
                <w:sz w:val="24"/>
                <w:szCs w:val="24"/>
              </w:rPr>
              <w:t xml:space="preserve"> </w:t>
            </w:r>
            <w:proofErr w:type="spellStart"/>
            <w:r w:rsidR="00F06E73">
              <w:rPr>
                <w:sz w:val="24"/>
                <w:szCs w:val="24"/>
              </w:rPr>
              <w:t>Favourite</w:t>
            </w:r>
            <w:r w:rsidR="007A7F2E">
              <w:rPr>
                <w:sz w:val="24"/>
                <w:szCs w:val="24"/>
              </w:rPr>
              <w:t>d</w:t>
            </w:r>
            <w:proofErr w:type="spellEnd"/>
            <w:r w:rsidR="00F06E73">
              <w:rPr>
                <w:sz w:val="24"/>
                <w:szCs w:val="24"/>
              </w:rPr>
              <w:t xml:space="preserve"> Sensor Location</w:t>
            </w:r>
          </w:p>
        </w:tc>
      </w:tr>
      <w:tr w:rsidR="00A30AD6" w14:paraId="0FFA38E7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BE2E247" w14:textId="77777777"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A0F81FB" w14:textId="025C861C" w:rsidR="00A30AD6" w:rsidRPr="00E303EF" w:rsidRDefault="007A7F2E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7A7F2E">
              <w:rPr>
                <w:sz w:val="24"/>
                <w:szCs w:val="24"/>
              </w:rPr>
              <w:t xml:space="preserve">Change </w:t>
            </w:r>
            <w:proofErr w:type="spellStart"/>
            <w:r w:rsidRPr="007A7F2E">
              <w:rPr>
                <w:sz w:val="24"/>
                <w:szCs w:val="24"/>
              </w:rPr>
              <w:t>Favourited</w:t>
            </w:r>
            <w:proofErr w:type="spellEnd"/>
            <w:r w:rsidRPr="007A7F2E">
              <w:rPr>
                <w:sz w:val="24"/>
                <w:szCs w:val="24"/>
              </w:rPr>
              <w:t xml:space="preserve"> Sensor</w:t>
            </w:r>
          </w:p>
        </w:tc>
      </w:tr>
      <w:tr w:rsidR="00E303EF" w14:paraId="16BE2652" w14:textId="7777777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D65AAAC" w14:textId="77777777"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051372B" w14:textId="35E06130" w:rsidR="00E303EF" w:rsidRPr="00C05D0A" w:rsidRDefault="00493B4D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navigates to a single sensor and then selects </w:t>
            </w:r>
            <w:r w:rsidR="00F06E73">
              <w:rPr>
                <w:sz w:val="24"/>
                <w:szCs w:val="24"/>
              </w:rPr>
              <w:t xml:space="preserve">the </w:t>
            </w:r>
            <w:proofErr w:type="spellStart"/>
            <w:r w:rsidR="00F06E73">
              <w:rPr>
                <w:sz w:val="24"/>
                <w:szCs w:val="24"/>
              </w:rPr>
              <w:t>favourite</w:t>
            </w:r>
            <w:proofErr w:type="spellEnd"/>
            <w:r w:rsidR="00F06E73">
              <w:rPr>
                <w:sz w:val="24"/>
                <w:szCs w:val="24"/>
              </w:rPr>
              <w:t xml:space="preserve"> option</w:t>
            </w:r>
            <w:r w:rsidR="007A7F2E">
              <w:rPr>
                <w:sz w:val="24"/>
                <w:szCs w:val="24"/>
              </w:rPr>
              <w:t xml:space="preserve">, confirms and the </w:t>
            </w:r>
            <w:proofErr w:type="spellStart"/>
            <w:r w:rsidR="007A7F2E">
              <w:rPr>
                <w:sz w:val="24"/>
                <w:szCs w:val="24"/>
              </w:rPr>
              <w:t>favourite</w:t>
            </w:r>
            <w:proofErr w:type="spellEnd"/>
            <w:r w:rsidR="007A7F2E">
              <w:rPr>
                <w:sz w:val="24"/>
                <w:szCs w:val="24"/>
              </w:rPr>
              <w:t xml:space="preserve"> location is updated.</w:t>
            </w:r>
          </w:p>
        </w:tc>
      </w:tr>
      <w:tr w:rsidR="00E303EF" w14:paraId="035064EC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7D0C606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F498A6E" w14:textId="59F4C33F" w:rsidR="00E303EF" w:rsidRPr="00A11301" w:rsidRDefault="00E303EF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</w:p>
        </w:tc>
      </w:tr>
      <w:tr w:rsidR="00E303EF" w14:paraId="5F2FDE82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E3C65BC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E17B963" w14:textId="3D520679" w:rsidR="00E303EF" w:rsidRPr="00A11301" w:rsidRDefault="002865EE">
            <w:pPr>
              <w:pStyle w:val="bp"/>
              <w:rPr>
                <w:color w:val="0000FF"/>
                <w:sz w:val="24"/>
                <w:szCs w:val="24"/>
              </w:rPr>
            </w:pPr>
            <w:r w:rsidRPr="002865EE">
              <w:rPr>
                <w:sz w:val="24"/>
                <w:szCs w:val="24"/>
              </w:rPr>
              <w:t xml:space="preserve">The </w:t>
            </w:r>
            <w:r w:rsidR="00790E57">
              <w:rPr>
                <w:sz w:val="24"/>
                <w:szCs w:val="24"/>
              </w:rPr>
              <w:t xml:space="preserve">dashboard </w:t>
            </w:r>
            <w:proofErr w:type="spellStart"/>
            <w:r w:rsidR="00790E57">
              <w:rPr>
                <w:sz w:val="24"/>
                <w:szCs w:val="24"/>
              </w:rPr>
              <w:t>Favourite</w:t>
            </w:r>
            <w:proofErr w:type="spellEnd"/>
            <w:r w:rsidR="00790E57">
              <w:rPr>
                <w:sz w:val="24"/>
                <w:szCs w:val="24"/>
              </w:rPr>
              <w:t xml:space="preserve"> location should update from </w:t>
            </w:r>
            <w:r w:rsidR="00823293">
              <w:rPr>
                <w:sz w:val="24"/>
                <w:szCs w:val="24"/>
              </w:rPr>
              <w:t xml:space="preserve">One </w:t>
            </w:r>
            <w:proofErr w:type="spellStart"/>
            <w:r w:rsidR="00823293">
              <w:rPr>
                <w:sz w:val="24"/>
                <w:szCs w:val="24"/>
              </w:rPr>
              <w:t>Favourite</w:t>
            </w:r>
            <w:proofErr w:type="spellEnd"/>
            <w:r w:rsidR="00823293">
              <w:rPr>
                <w:sz w:val="24"/>
                <w:szCs w:val="24"/>
              </w:rPr>
              <w:t xml:space="preserve"> Option</w:t>
            </w:r>
            <w:r w:rsidR="00790E57">
              <w:rPr>
                <w:sz w:val="24"/>
                <w:szCs w:val="24"/>
              </w:rPr>
              <w:t xml:space="preserve"> to the selected </w:t>
            </w:r>
            <w:proofErr w:type="spellStart"/>
            <w:r w:rsidR="00790E57">
              <w:rPr>
                <w:sz w:val="24"/>
                <w:szCs w:val="24"/>
              </w:rPr>
              <w:t>favourite</w:t>
            </w:r>
            <w:proofErr w:type="spellEnd"/>
          </w:p>
        </w:tc>
      </w:tr>
      <w:tr w:rsidR="00E303EF" w14:paraId="39301B93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A780F5F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F289CC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459D5297" w14:textId="38174587" w:rsidR="00E303EF" w:rsidRDefault="002865EE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Unsure how else to demonstrate a button click other than through screenshots.</w:t>
            </w:r>
          </w:p>
          <w:p w14:paraId="3F7651E2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14:paraId="335A12F6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59EB364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454C6C4" w14:textId="052ABF01" w:rsidR="00536681" w:rsidRDefault="002865EE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2865EE">
              <w:rPr>
                <w:b/>
                <w:bCs/>
                <w:color w:val="00B050"/>
                <w:sz w:val="24"/>
              </w:rPr>
              <w:t>Pass</w:t>
            </w:r>
          </w:p>
        </w:tc>
      </w:tr>
      <w:tr w:rsidR="00DF1585" w14:paraId="22579EED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1964554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1CEE78D1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039DA07A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512224C9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25EA2344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14:paraId="056A1777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1678BEEB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31410887" w14:textId="133A9F05" w:rsidR="00DF1585" w:rsidRPr="00854E58" w:rsidRDefault="002865EE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Click </w:t>
            </w:r>
            <w:proofErr w:type="gramStart"/>
            <w:r>
              <w:rPr>
                <w:sz w:val="24"/>
              </w:rPr>
              <w:t>On</w:t>
            </w:r>
            <w:proofErr w:type="gramEnd"/>
            <w:r>
              <w:rPr>
                <w:sz w:val="24"/>
              </w:rPr>
              <w:t xml:space="preserve"> </w:t>
            </w:r>
            <w:r w:rsidR="00AF72AE">
              <w:rPr>
                <w:sz w:val="24"/>
              </w:rPr>
              <w:t>Sensors</w:t>
            </w:r>
            <w:r>
              <w:rPr>
                <w:sz w:val="24"/>
              </w:rPr>
              <w:t xml:space="preserve"> On Menu</w:t>
            </w:r>
          </w:p>
        </w:tc>
        <w:tc>
          <w:tcPr>
            <w:tcW w:w="5596" w:type="dxa"/>
          </w:tcPr>
          <w:p w14:paraId="26F0DDA4" w14:textId="58B6AA48" w:rsidR="00DF1585" w:rsidRDefault="00AF72AE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All Sensors Window</w:t>
            </w:r>
            <w:r w:rsidR="002865EE">
              <w:rPr>
                <w:sz w:val="24"/>
              </w:rPr>
              <w:t xml:space="preserve"> Is Displayed</w:t>
            </w:r>
          </w:p>
        </w:tc>
        <w:tc>
          <w:tcPr>
            <w:tcW w:w="714" w:type="dxa"/>
          </w:tcPr>
          <w:p w14:paraId="017391B5" w14:textId="7DBFEEC2" w:rsidR="00DF1585" w:rsidRDefault="002865EE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49A977EA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7D3BE977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212EBCC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3AECDA76" w14:textId="7A348CC1" w:rsidR="00DF1585" w:rsidRDefault="00096D8D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Select A Sensor from either list</w:t>
            </w:r>
          </w:p>
        </w:tc>
        <w:tc>
          <w:tcPr>
            <w:tcW w:w="5596" w:type="dxa"/>
          </w:tcPr>
          <w:p w14:paraId="2B85A32E" w14:textId="07157F80" w:rsidR="00DF1585" w:rsidRDefault="00096D8D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Single Sensor Is Displayed</w:t>
            </w:r>
          </w:p>
        </w:tc>
        <w:tc>
          <w:tcPr>
            <w:tcW w:w="714" w:type="dxa"/>
          </w:tcPr>
          <w:p w14:paraId="40D1EC09" w14:textId="26D6C340" w:rsidR="00DF1585" w:rsidRDefault="00096D8D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5058E451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2C67BB3D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E786599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6BDEAA05" w14:textId="23FB2E30" w:rsidR="00DF1585" w:rsidRDefault="00096D8D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Select </w:t>
            </w:r>
            <w:r w:rsidR="008903D4">
              <w:rPr>
                <w:sz w:val="24"/>
              </w:rPr>
              <w:t>the “</w:t>
            </w:r>
            <w:proofErr w:type="spellStart"/>
            <w:r w:rsidR="008903D4">
              <w:rPr>
                <w:sz w:val="24"/>
              </w:rPr>
              <w:t>Favourite</w:t>
            </w:r>
            <w:proofErr w:type="spellEnd"/>
            <w:r w:rsidR="008903D4">
              <w:rPr>
                <w:sz w:val="24"/>
              </w:rPr>
              <w:t>?” option by the top of the window</w:t>
            </w:r>
          </w:p>
        </w:tc>
        <w:tc>
          <w:tcPr>
            <w:tcW w:w="5596" w:type="dxa"/>
          </w:tcPr>
          <w:p w14:paraId="582D835E" w14:textId="489AC97A" w:rsidR="00DF1585" w:rsidRDefault="008903D4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proofErr w:type="spellStart"/>
            <w:r>
              <w:rPr>
                <w:sz w:val="24"/>
              </w:rPr>
              <w:t>favourite</w:t>
            </w:r>
            <w:proofErr w:type="spellEnd"/>
            <w:r>
              <w:rPr>
                <w:sz w:val="24"/>
              </w:rPr>
              <w:t xml:space="preserve"> option ticks</w:t>
            </w:r>
          </w:p>
        </w:tc>
        <w:tc>
          <w:tcPr>
            <w:tcW w:w="714" w:type="dxa"/>
          </w:tcPr>
          <w:p w14:paraId="6515893C" w14:textId="38A4D32B" w:rsidR="00DF1585" w:rsidRDefault="00096D8D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063EA5B5" w14:textId="77777777" w:rsidR="00DF1585" w:rsidRDefault="00DF1585" w:rsidP="00E965BA">
            <w:pPr>
              <w:pStyle w:val="RowHeadings"/>
              <w:spacing w:before="80" w:after="80"/>
            </w:pPr>
          </w:p>
        </w:tc>
      </w:tr>
      <w:tr w:rsidR="008903D4" w14:paraId="71B6DBE2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651DDAF5" w14:textId="77777777" w:rsidR="008903D4" w:rsidRDefault="008903D4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4565C64A" w14:textId="7C1A37C3" w:rsidR="008903D4" w:rsidRDefault="006E535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Select Yes </w:t>
            </w:r>
            <w:proofErr w:type="gramStart"/>
            <w:r>
              <w:rPr>
                <w:sz w:val="24"/>
              </w:rPr>
              <w:t>On</w:t>
            </w:r>
            <w:proofErr w:type="gramEnd"/>
            <w:r>
              <w:rPr>
                <w:sz w:val="24"/>
              </w:rPr>
              <w:t xml:space="preserve"> The Popup Window</w:t>
            </w:r>
          </w:p>
        </w:tc>
        <w:tc>
          <w:tcPr>
            <w:tcW w:w="5596" w:type="dxa"/>
          </w:tcPr>
          <w:p w14:paraId="6C74E430" w14:textId="3B8420A7" w:rsidR="008903D4" w:rsidRDefault="006E5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Popup goes away, </w:t>
            </w:r>
            <w:proofErr w:type="spellStart"/>
            <w:r>
              <w:rPr>
                <w:sz w:val="24"/>
              </w:rPr>
              <w:t>favourite</w:t>
            </w:r>
            <w:proofErr w:type="spellEnd"/>
            <w:r>
              <w:rPr>
                <w:sz w:val="24"/>
              </w:rPr>
              <w:t xml:space="preserve"> is updated</w:t>
            </w:r>
          </w:p>
        </w:tc>
        <w:tc>
          <w:tcPr>
            <w:tcW w:w="714" w:type="dxa"/>
          </w:tcPr>
          <w:p w14:paraId="5B630770" w14:textId="6D1FF431" w:rsidR="008903D4" w:rsidRDefault="008903D4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0121333A" w14:textId="77777777" w:rsidR="008903D4" w:rsidRDefault="008903D4" w:rsidP="00E965BA">
            <w:pPr>
              <w:pStyle w:val="RowHeadings"/>
              <w:spacing w:before="80" w:after="80"/>
            </w:pPr>
          </w:p>
        </w:tc>
      </w:tr>
      <w:tr w:rsidR="006E535A" w14:paraId="7D53C8E9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92603EC" w14:textId="77777777" w:rsidR="006E535A" w:rsidRDefault="006E535A" w:rsidP="006E535A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32712F54" w14:textId="430A0233" w:rsidR="006E535A" w:rsidRDefault="006E535A" w:rsidP="006E535A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Select </w:t>
            </w: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z w:val="24"/>
              </w:rPr>
              <w:t xml:space="preserve"> Home Option In the Menu</w:t>
            </w:r>
          </w:p>
        </w:tc>
        <w:tc>
          <w:tcPr>
            <w:tcW w:w="5596" w:type="dxa"/>
          </w:tcPr>
          <w:p w14:paraId="3B318501" w14:textId="720347B9" w:rsidR="006E535A" w:rsidRDefault="006E535A" w:rsidP="006E535A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Shows </w:t>
            </w: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z w:val="24"/>
              </w:rPr>
              <w:t xml:space="preserve"> Home Page</w:t>
            </w:r>
          </w:p>
        </w:tc>
        <w:tc>
          <w:tcPr>
            <w:tcW w:w="714" w:type="dxa"/>
          </w:tcPr>
          <w:p w14:paraId="75C848E2" w14:textId="1C6AFB41" w:rsidR="006E535A" w:rsidRDefault="006E535A" w:rsidP="006E535A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1FA0F7EC" w14:textId="77777777" w:rsidR="006E535A" w:rsidRDefault="006E535A" w:rsidP="006E535A">
            <w:pPr>
              <w:pStyle w:val="RowHeadings"/>
              <w:spacing w:before="80" w:after="80"/>
            </w:pPr>
          </w:p>
        </w:tc>
      </w:tr>
      <w:tr w:rsidR="006E535A" w14:paraId="2F282A8E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99CA6AD" w14:textId="77777777" w:rsidR="006E535A" w:rsidRDefault="006E535A" w:rsidP="006E535A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49B30480" w14:textId="241AC780" w:rsidR="006E535A" w:rsidRDefault="006E535A" w:rsidP="006E535A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Check </w:t>
            </w: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Favourite</w:t>
            </w:r>
            <w:proofErr w:type="spellEnd"/>
            <w:r>
              <w:rPr>
                <w:sz w:val="24"/>
              </w:rPr>
              <w:t xml:space="preserve"> Location</w:t>
            </w:r>
          </w:p>
        </w:tc>
        <w:tc>
          <w:tcPr>
            <w:tcW w:w="5596" w:type="dxa"/>
          </w:tcPr>
          <w:p w14:paraId="73C0918A" w14:textId="326442DB" w:rsidR="006E535A" w:rsidRDefault="006E535A" w:rsidP="006E535A">
            <w:pPr>
              <w:pStyle w:val="bp"/>
              <w:rPr>
                <w:sz w:val="24"/>
              </w:rPr>
            </w:pPr>
            <w:proofErr w:type="spellStart"/>
            <w:r>
              <w:rPr>
                <w:sz w:val="24"/>
              </w:rPr>
              <w:t>Favourite</w:t>
            </w:r>
            <w:proofErr w:type="spellEnd"/>
            <w:r>
              <w:rPr>
                <w:sz w:val="24"/>
              </w:rPr>
              <w:t xml:space="preserve"> Location has Updated</w:t>
            </w:r>
          </w:p>
        </w:tc>
        <w:tc>
          <w:tcPr>
            <w:tcW w:w="714" w:type="dxa"/>
          </w:tcPr>
          <w:p w14:paraId="3D9C62AE" w14:textId="0219E052" w:rsidR="006E535A" w:rsidRDefault="0037240F" w:rsidP="006E535A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33827751" w14:textId="77777777" w:rsidR="006E535A" w:rsidRDefault="006E535A" w:rsidP="006E535A">
            <w:pPr>
              <w:pStyle w:val="RowHeadings"/>
              <w:spacing w:before="80" w:after="80"/>
            </w:pPr>
          </w:p>
        </w:tc>
      </w:tr>
    </w:tbl>
    <w:p w14:paraId="2286ECA0" w14:textId="77777777" w:rsidR="00A30AD6" w:rsidRDefault="00A30AD6" w:rsidP="00374830">
      <w:pPr>
        <w:pStyle w:val="bp"/>
        <w:spacing w:before="0" w:after="0"/>
      </w:pPr>
    </w:p>
    <w:p w14:paraId="3A5D906C" w14:textId="77777777"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6E560876" w14:textId="3636A924" w:rsidR="00780A9A" w:rsidRDefault="00780A9A" w:rsidP="00780A9A">
      <w:pPr>
        <w:pStyle w:val="bp"/>
        <w:spacing w:before="0" w:after="0"/>
      </w:pPr>
    </w:p>
    <w:p w14:paraId="6A0393E1" w14:textId="0CB553FA" w:rsidR="002865EE" w:rsidRDefault="002865EE" w:rsidP="00780A9A">
      <w:pPr>
        <w:pStyle w:val="bp"/>
        <w:spacing w:before="0" w:after="0"/>
        <w:rPr>
          <w:b/>
          <w:bCs/>
          <w:sz w:val="32"/>
          <w:szCs w:val="28"/>
        </w:rPr>
      </w:pPr>
      <w:r w:rsidRPr="002865EE">
        <w:rPr>
          <w:b/>
          <w:bCs/>
          <w:sz w:val="32"/>
          <w:szCs w:val="28"/>
        </w:rPr>
        <w:t>Test Output Screenshots</w:t>
      </w:r>
    </w:p>
    <w:p w14:paraId="236356D8" w14:textId="05FC1AC8" w:rsidR="002865EE" w:rsidRDefault="002865EE" w:rsidP="00780A9A">
      <w:pPr>
        <w:pStyle w:val="bp"/>
        <w:spacing w:before="0" w:after="0"/>
        <w:rPr>
          <w:b/>
          <w:bCs/>
          <w:sz w:val="32"/>
          <w:szCs w:val="28"/>
        </w:rPr>
      </w:pPr>
    </w:p>
    <w:p w14:paraId="339C20D5" w14:textId="6BDACAD6" w:rsidR="002865EE" w:rsidRDefault="002865EE" w:rsidP="00780A9A">
      <w:pPr>
        <w:pStyle w:val="bp"/>
        <w:spacing w:before="0" w:after="0"/>
      </w:pPr>
      <w:r w:rsidRPr="002865EE">
        <w:t>S</w:t>
      </w:r>
      <w:r>
        <w:t>tart</w:t>
      </w:r>
    </w:p>
    <w:p w14:paraId="43A46A94" w14:textId="77777777" w:rsidR="00AF72AE" w:rsidRPr="002865EE" w:rsidRDefault="00AF72AE" w:rsidP="00780A9A">
      <w:pPr>
        <w:pStyle w:val="bp"/>
        <w:spacing w:before="0" w:after="0"/>
      </w:pPr>
    </w:p>
    <w:p w14:paraId="758F7DF7" w14:textId="61EE0C50" w:rsidR="0004651B" w:rsidRDefault="00BD0072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045B3AD9" wp14:editId="2EB1412E">
            <wp:extent cx="8229600" cy="447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68A75D" w14:textId="1B43E85A" w:rsidR="007C37DF" w:rsidRDefault="007C37DF" w:rsidP="00374830">
      <w:pPr>
        <w:pStyle w:val="bp"/>
        <w:spacing w:before="0" w:after="0"/>
      </w:pPr>
    </w:p>
    <w:p w14:paraId="17358476" w14:textId="7B276C72" w:rsidR="007C37DF" w:rsidRDefault="007C37DF" w:rsidP="00374830">
      <w:pPr>
        <w:pStyle w:val="bp"/>
        <w:spacing w:before="0" w:after="0"/>
      </w:pPr>
    </w:p>
    <w:p w14:paraId="3278397E" w14:textId="3CDC7E9A" w:rsidR="007C37DF" w:rsidRDefault="007C37DF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298EDC01" wp14:editId="4C7B9A55">
            <wp:extent cx="8229600" cy="445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BDF9" w14:textId="7D9D32C2" w:rsidR="007C37DF" w:rsidRDefault="007C37DF" w:rsidP="00374830">
      <w:pPr>
        <w:pStyle w:val="bp"/>
        <w:spacing w:before="0" w:after="0"/>
      </w:pPr>
    </w:p>
    <w:p w14:paraId="12B12DC5" w14:textId="68E443AF" w:rsidR="007C37DF" w:rsidRDefault="007C37DF" w:rsidP="00374830">
      <w:pPr>
        <w:pStyle w:val="bp"/>
        <w:spacing w:before="0" w:after="0"/>
      </w:pPr>
    </w:p>
    <w:p w14:paraId="4130BBC6" w14:textId="77777777" w:rsidR="00DD04E5" w:rsidRDefault="00DD04E5"/>
    <w:p w14:paraId="2452DFC4" w14:textId="6788EA70" w:rsidR="00DD04E5" w:rsidRDefault="00D457CA">
      <w:r>
        <w:rPr>
          <w:noProof/>
        </w:rPr>
        <w:lastRenderedPageBreak/>
        <w:drawing>
          <wp:inline distT="0" distB="0" distL="0" distR="0" wp14:anchorId="6F9D3297" wp14:editId="3521AA24">
            <wp:extent cx="8229600" cy="4438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AFD8" w14:textId="1CF038DB" w:rsidR="00D457CA" w:rsidRDefault="00D457CA"/>
    <w:p w14:paraId="46C1FAA2" w14:textId="15FF10CB" w:rsidR="00D457CA" w:rsidRDefault="00D457CA">
      <w:r>
        <w:rPr>
          <w:noProof/>
        </w:rPr>
        <w:lastRenderedPageBreak/>
        <w:drawing>
          <wp:inline distT="0" distB="0" distL="0" distR="0" wp14:anchorId="12FB4C41" wp14:editId="51D93CD1">
            <wp:extent cx="8229600" cy="44513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00AD" w14:textId="77777777" w:rsidR="00D457CA" w:rsidRDefault="00D457CA"/>
    <w:p w14:paraId="523EC74A" w14:textId="77777777" w:rsidR="00DD04E5" w:rsidRDefault="00DD04E5"/>
    <w:p w14:paraId="6771DBB8" w14:textId="1A5F39F2" w:rsidR="00AF72AE" w:rsidRDefault="00AF72AE">
      <w:r>
        <w:br w:type="page"/>
      </w:r>
    </w:p>
    <w:p w14:paraId="25F4EE9C" w14:textId="6F697B17" w:rsidR="002865EE" w:rsidRDefault="002865EE" w:rsidP="00374830">
      <w:pPr>
        <w:pStyle w:val="bp"/>
        <w:spacing w:before="0" w:after="0"/>
      </w:pPr>
      <w:r>
        <w:lastRenderedPageBreak/>
        <w:t>Result</w:t>
      </w:r>
    </w:p>
    <w:p w14:paraId="1C86915C" w14:textId="5BCF4F01" w:rsidR="002865EE" w:rsidRDefault="002865EE" w:rsidP="00374830">
      <w:pPr>
        <w:pStyle w:val="bp"/>
        <w:spacing w:before="0" w:after="0"/>
      </w:pPr>
    </w:p>
    <w:p w14:paraId="4857EBB7" w14:textId="35CA61EB" w:rsidR="00AF72AE" w:rsidRDefault="00D457CA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301B3CAE" wp14:editId="371FE760">
            <wp:extent cx="8229600" cy="44710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37B6" w14:textId="64801BB8" w:rsidR="00DD04E5" w:rsidRDefault="00DD04E5" w:rsidP="00374830">
      <w:pPr>
        <w:pStyle w:val="bp"/>
        <w:spacing w:before="0" w:after="0"/>
      </w:pPr>
    </w:p>
    <w:p w14:paraId="21B45F0D" w14:textId="13A06CE9" w:rsidR="00DD04E5" w:rsidRDefault="00DD04E5" w:rsidP="00374830">
      <w:pPr>
        <w:pStyle w:val="bp"/>
        <w:spacing w:before="0" w:after="0"/>
      </w:pPr>
    </w:p>
    <w:p w14:paraId="0C7EDCF9" w14:textId="79EFE404" w:rsidR="00D457CA" w:rsidRDefault="00D457CA" w:rsidP="00374830">
      <w:pPr>
        <w:pStyle w:val="bp"/>
        <w:spacing w:before="0" w:after="0"/>
      </w:pPr>
    </w:p>
    <w:p w14:paraId="030B6A10" w14:textId="67F09DFC" w:rsidR="00D457CA" w:rsidRDefault="00D457CA" w:rsidP="00374830">
      <w:pPr>
        <w:pStyle w:val="bp"/>
        <w:spacing w:before="0" w:after="0"/>
      </w:pPr>
    </w:p>
    <w:p w14:paraId="14E9B2E7" w14:textId="77777777" w:rsidR="00D457CA" w:rsidRDefault="00D457CA" w:rsidP="00374830">
      <w:pPr>
        <w:pStyle w:val="bp"/>
        <w:spacing w:before="0" w:after="0"/>
      </w:pPr>
    </w:p>
    <w:p w14:paraId="4F994188" w14:textId="6481170A" w:rsidR="00DD04E5" w:rsidRDefault="00D457CA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5A896A02" wp14:editId="64B4BA79">
            <wp:extent cx="3114675" cy="352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D3A4" w14:textId="77777777" w:rsidR="00D457CA" w:rsidRDefault="00D457CA" w:rsidP="00374830">
      <w:pPr>
        <w:pStyle w:val="bp"/>
        <w:spacing w:before="0" w:after="0"/>
      </w:pPr>
    </w:p>
    <w:p w14:paraId="2F1077B2" w14:textId="485CEEEA" w:rsidR="00D457CA" w:rsidRDefault="00D457CA" w:rsidP="00374830">
      <w:pPr>
        <w:pStyle w:val="bp"/>
        <w:spacing w:before="0" w:after="0"/>
      </w:pPr>
    </w:p>
    <w:p w14:paraId="304665CB" w14:textId="6669038D" w:rsidR="00D457CA" w:rsidRDefault="00D457CA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65BA2E02" wp14:editId="4137C57F">
            <wp:extent cx="8229600" cy="15055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7CA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2CB37" w14:textId="77777777" w:rsidR="00B37B8D" w:rsidRDefault="00B37B8D">
      <w:r>
        <w:separator/>
      </w:r>
    </w:p>
  </w:endnote>
  <w:endnote w:type="continuationSeparator" w:id="0">
    <w:p w14:paraId="4839198D" w14:textId="77777777" w:rsidR="00B37B8D" w:rsidRDefault="00B37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D4DDB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A0B003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10C04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2</w:t>
    </w:r>
    <w:r>
      <w:rPr>
        <w:rStyle w:val="PageNumber"/>
      </w:rPr>
      <w:fldChar w:fldCharType="end"/>
    </w:r>
  </w:p>
  <w:p w14:paraId="6B06B105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06A8A" w14:textId="77777777" w:rsidR="00B37B8D" w:rsidRDefault="00B37B8D">
      <w:r>
        <w:separator/>
      </w:r>
    </w:p>
  </w:footnote>
  <w:footnote w:type="continuationSeparator" w:id="0">
    <w:p w14:paraId="5AFD2AE5" w14:textId="77777777" w:rsidR="00B37B8D" w:rsidRDefault="00B37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006F8226" w14:textId="77777777">
      <w:tc>
        <w:tcPr>
          <w:tcW w:w="6379" w:type="dxa"/>
        </w:tcPr>
        <w:p w14:paraId="02A2E221" w14:textId="3EC2E2F0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3DC9C3F6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5C9601E3" w14:textId="77777777">
      <w:tc>
        <w:tcPr>
          <w:tcW w:w="6379" w:type="dxa"/>
        </w:tcPr>
        <w:p w14:paraId="50E0A4C0" w14:textId="1FD95587" w:rsidR="00A37650" w:rsidRDefault="00A37650" w:rsidP="00B71A35">
          <w:r>
            <w:t>&lt;</w:t>
          </w:r>
          <w:r w:rsidR="002865EE" w:rsidRPr="002865EE">
            <w:rPr>
              <w:sz w:val="24"/>
              <w:szCs w:val="24"/>
            </w:rPr>
            <w:t xml:space="preserve"> </w:t>
          </w:r>
          <w:r w:rsidR="007A7F2E" w:rsidRPr="007A7F2E">
            <w:rPr>
              <w:sz w:val="24"/>
              <w:szCs w:val="24"/>
            </w:rPr>
            <w:t xml:space="preserve">Change </w:t>
          </w:r>
          <w:proofErr w:type="spellStart"/>
          <w:r w:rsidR="007A7F2E" w:rsidRPr="007A7F2E">
            <w:rPr>
              <w:sz w:val="24"/>
              <w:szCs w:val="24"/>
            </w:rPr>
            <w:t>Favourited</w:t>
          </w:r>
          <w:proofErr w:type="spellEnd"/>
          <w:r w:rsidR="007A7F2E" w:rsidRPr="007A7F2E">
            <w:rPr>
              <w:sz w:val="24"/>
              <w:szCs w:val="24"/>
            </w:rPr>
            <w:t xml:space="preserve"> Sensor</w:t>
          </w:r>
          <w:r w:rsidR="007A7F2E">
            <w:rPr>
              <w:sz w:val="24"/>
              <w:szCs w:val="24"/>
            </w:rPr>
            <w:t xml:space="preserve"> </w:t>
          </w:r>
          <w:r>
            <w:t>&gt;</w:t>
          </w:r>
        </w:p>
      </w:tc>
      <w:tc>
        <w:tcPr>
          <w:tcW w:w="3179" w:type="dxa"/>
        </w:tcPr>
        <w:p w14:paraId="551D3563" w14:textId="03B9BD4A" w:rsidR="00A37650" w:rsidRDefault="00A37650" w:rsidP="00B71A35">
          <w:r>
            <w:t xml:space="preserve">  Date:  &lt;</w:t>
          </w:r>
          <w:r w:rsidR="00310872">
            <w:t>28</w:t>
          </w:r>
          <w:r>
            <w:t>/</w:t>
          </w:r>
          <w:r w:rsidR="002865EE">
            <w:t>10</w:t>
          </w:r>
          <w:r>
            <w:t>/</w:t>
          </w:r>
          <w:r w:rsidR="002865EE">
            <w:t>21</w:t>
          </w:r>
          <w:r>
            <w:t>&gt;</w:t>
          </w:r>
        </w:p>
      </w:tc>
    </w:tr>
  </w:tbl>
  <w:p w14:paraId="01D3430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0F02"/>
    <w:rsid w:val="00096482"/>
    <w:rsid w:val="00096D8D"/>
    <w:rsid w:val="000D5952"/>
    <w:rsid w:val="000E3C24"/>
    <w:rsid w:val="000E4CC6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865EE"/>
    <w:rsid w:val="00291668"/>
    <w:rsid w:val="002A7E47"/>
    <w:rsid w:val="002C1B7F"/>
    <w:rsid w:val="002D07CF"/>
    <w:rsid w:val="002D1D0A"/>
    <w:rsid w:val="002D7BA4"/>
    <w:rsid w:val="002E347B"/>
    <w:rsid w:val="003029EF"/>
    <w:rsid w:val="00310872"/>
    <w:rsid w:val="00317678"/>
    <w:rsid w:val="00331345"/>
    <w:rsid w:val="003503C2"/>
    <w:rsid w:val="00353537"/>
    <w:rsid w:val="00362280"/>
    <w:rsid w:val="0037240F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93B4D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6E535A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0E57"/>
    <w:rsid w:val="00796CD4"/>
    <w:rsid w:val="007A7F2E"/>
    <w:rsid w:val="007C0EA0"/>
    <w:rsid w:val="007C37DF"/>
    <w:rsid w:val="007C41CD"/>
    <w:rsid w:val="007D644A"/>
    <w:rsid w:val="007D7134"/>
    <w:rsid w:val="00800C1D"/>
    <w:rsid w:val="00821B7F"/>
    <w:rsid w:val="00823293"/>
    <w:rsid w:val="00830BD8"/>
    <w:rsid w:val="00854E58"/>
    <w:rsid w:val="00857786"/>
    <w:rsid w:val="008643BB"/>
    <w:rsid w:val="0086477E"/>
    <w:rsid w:val="008725C4"/>
    <w:rsid w:val="008903D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F72AE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D0072"/>
    <w:rsid w:val="00BE784F"/>
    <w:rsid w:val="00C05D0A"/>
    <w:rsid w:val="00C070A0"/>
    <w:rsid w:val="00C07137"/>
    <w:rsid w:val="00C074E2"/>
    <w:rsid w:val="00C1779D"/>
    <w:rsid w:val="00C229AB"/>
    <w:rsid w:val="00C32112"/>
    <w:rsid w:val="00C34B6E"/>
    <w:rsid w:val="00C4752B"/>
    <w:rsid w:val="00C673F4"/>
    <w:rsid w:val="00C87E36"/>
    <w:rsid w:val="00C94212"/>
    <w:rsid w:val="00CC47D2"/>
    <w:rsid w:val="00CC74EE"/>
    <w:rsid w:val="00CD6734"/>
    <w:rsid w:val="00D010AF"/>
    <w:rsid w:val="00D24817"/>
    <w:rsid w:val="00D457CA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D04E5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06E73"/>
    <w:rsid w:val="00F30EEB"/>
    <w:rsid w:val="00F45076"/>
    <w:rsid w:val="00F559A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3BE68A95"/>
  <w15:docId w15:val="{42467E91-4B7C-4794-BD03-92FF0F10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1</TotalTime>
  <Pages>7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jim</dc:creator>
  <cp:keywords/>
  <dc:description/>
  <cp:lastModifiedBy>Thompson, Naomi</cp:lastModifiedBy>
  <cp:revision>2</cp:revision>
  <cp:lastPrinted>2003-10-05T22:49:00Z</cp:lastPrinted>
  <dcterms:created xsi:type="dcterms:W3CDTF">2021-10-27T19:58:00Z</dcterms:created>
  <dcterms:modified xsi:type="dcterms:W3CDTF">2021-10-27T19:58:00Z</dcterms:modified>
</cp:coreProperties>
</file>