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bookmarkStart w:id="0" w:name="_GoBack" w:colFirst="1" w:colLast="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467879D4" w:rsidR="00E303EF" w:rsidRPr="00E303EF" w:rsidRDefault="00AF42F1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2865EE" w:rsidRPr="002865EE">
              <w:rPr>
                <w:sz w:val="24"/>
                <w:szCs w:val="24"/>
              </w:rPr>
              <w:t xml:space="preserve"> Can </w:t>
            </w:r>
            <w:r w:rsidR="00286743">
              <w:rPr>
                <w:sz w:val="24"/>
                <w:szCs w:val="24"/>
              </w:rPr>
              <w:t xml:space="preserve">Access Sensors Read </w:t>
            </w:r>
            <w:proofErr w:type="gramStart"/>
            <w:r w:rsidR="00286743">
              <w:rPr>
                <w:sz w:val="24"/>
                <w:szCs w:val="24"/>
              </w:rPr>
              <w:t>From</w:t>
            </w:r>
            <w:proofErr w:type="gramEnd"/>
            <w:r w:rsidR="00286743">
              <w:rPr>
                <w:sz w:val="24"/>
                <w:szCs w:val="24"/>
              </w:rPr>
              <w:t xml:space="preserve"> File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08853EF4" w:rsidR="00A30AD6" w:rsidRPr="00E303EF" w:rsidRDefault="00286743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286743">
              <w:rPr>
                <w:sz w:val="24"/>
                <w:szCs w:val="24"/>
              </w:rPr>
              <w:t>View All Sensors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464AA904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“</w:t>
            </w:r>
            <w:r w:rsidR="00AF42F1">
              <w:rPr>
                <w:sz w:val="24"/>
                <w:szCs w:val="24"/>
              </w:rPr>
              <w:t>Sensor</w:t>
            </w:r>
            <w:r w:rsidRPr="002865EE">
              <w:rPr>
                <w:sz w:val="24"/>
                <w:szCs w:val="24"/>
              </w:rPr>
              <w:t>” menu option is clicked</w:t>
            </w:r>
            <w:r w:rsidR="00286743">
              <w:rPr>
                <w:sz w:val="24"/>
                <w:szCs w:val="24"/>
              </w:rPr>
              <w:t xml:space="preserve"> and</w:t>
            </w:r>
            <w:r w:rsidRPr="002865EE">
              <w:rPr>
                <w:sz w:val="24"/>
                <w:szCs w:val="24"/>
              </w:rPr>
              <w:t xml:space="preserve"> </w:t>
            </w:r>
            <w:r w:rsidR="00AF72AE">
              <w:rPr>
                <w:sz w:val="24"/>
                <w:szCs w:val="24"/>
              </w:rPr>
              <w:t xml:space="preserve">the window with </w:t>
            </w:r>
            <w:r w:rsidR="00286743">
              <w:rPr>
                <w:sz w:val="24"/>
                <w:szCs w:val="24"/>
              </w:rPr>
              <w:t>a list of all sensors</w:t>
            </w:r>
            <w:r w:rsidR="005452BC">
              <w:rPr>
                <w:sz w:val="24"/>
                <w:szCs w:val="24"/>
              </w:rPr>
              <w:t xml:space="preserve"> is displayed.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765D5C18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</w:t>
            </w:r>
            <w:proofErr w:type="gramStart"/>
            <w:r w:rsidRPr="00C1779D">
              <w:rPr>
                <w:sz w:val="24"/>
                <w:szCs w:val="24"/>
              </w:rPr>
              <w:t>On</w:t>
            </w:r>
            <w:proofErr w:type="gramEnd"/>
            <w:r w:rsidRPr="00C1779D">
              <w:rPr>
                <w:sz w:val="24"/>
                <w:szCs w:val="24"/>
              </w:rPr>
              <w:t xml:space="preserve"> </w:t>
            </w:r>
            <w:r w:rsidR="00286743">
              <w:rPr>
                <w:sz w:val="24"/>
                <w:szCs w:val="24"/>
              </w:rPr>
              <w:t xml:space="preserve">The All </w:t>
            </w:r>
            <w:r w:rsidR="00237D3B">
              <w:rPr>
                <w:sz w:val="24"/>
                <w:szCs w:val="24"/>
              </w:rPr>
              <w:t>Sensor</w:t>
            </w:r>
            <w:r w:rsidR="00286743">
              <w:rPr>
                <w:sz w:val="24"/>
                <w:szCs w:val="24"/>
              </w:rPr>
              <w:t>s</w:t>
            </w:r>
            <w:r w:rsidRPr="00C1779D">
              <w:rPr>
                <w:sz w:val="24"/>
                <w:szCs w:val="24"/>
              </w:rPr>
              <w:t xml:space="preserve">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2BE46A7E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</w:t>
            </w:r>
            <w:r w:rsidR="00286743">
              <w:rPr>
                <w:sz w:val="24"/>
                <w:szCs w:val="24"/>
              </w:rPr>
              <w:t>all</w:t>
            </w:r>
            <w:r w:rsidR="00237D3B">
              <w:rPr>
                <w:sz w:val="24"/>
                <w:szCs w:val="24"/>
              </w:rPr>
              <w:t xml:space="preserve"> sensor</w:t>
            </w:r>
            <w:r w:rsidR="00286743">
              <w:rPr>
                <w:sz w:val="24"/>
                <w:szCs w:val="24"/>
              </w:rPr>
              <w:t>s</w:t>
            </w:r>
            <w:r w:rsidR="005452BC">
              <w:rPr>
                <w:sz w:val="24"/>
                <w:szCs w:val="24"/>
              </w:rPr>
              <w:t xml:space="preserve"> </w:t>
            </w:r>
            <w:r w:rsidR="00AF72AE">
              <w:rPr>
                <w:sz w:val="24"/>
                <w:szCs w:val="24"/>
              </w:rPr>
              <w:t>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77F3378A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237D3B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521C69D8" w:rsidR="00DF1585" w:rsidRDefault="00F2298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All </w:t>
            </w:r>
            <w:r w:rsidR="00237D3B">
              <w:rPr>
                <w:sz w:val="24"/>
              </w:rPr>
              <w:t>Sensors Window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27157164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2B85A32E" w14:textId="4DB8566B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40D1EC09" w14:textId="69E4F690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82D835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515893C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bookmarkEnd w:id="0"/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3A5C3061" w:rsidR="0004651B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88F8A68" wp14:editId="05BD7F91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F256" w14:textId="4A42843D" w:rsidR="007E4B14" w:rsidRDefault="007E4B14" w:rsidP="00374830">
      <w:pPr>
        <w:pStyle w:val="bp"/>
        <w:spacing w:before="0" w:after="0"/>
      </w:pPr>
    </w:p>
    <w:p w14:paraId="74D7FE6F" w14:textId="1D48E635" w:rsidR="007E4B14" w:rsidRDefault="007E4B14" w:rsidP="00374830">
      <w:pPr>
        <w:pStyle w:val="bp"/>
        <w:spacing w:before="0" w:after="0"/>
      </w:pPr>
    </w:p>
    <w:p w14:paraId="10B438BA" w14:textId="6CF0F742" w:rsidR="007E4B14" w:rsidRDefault="007E4B14" w:rsidP="00374830">
      <w:pPr>
        <w:pStyle w:val="bp"/>
        <w:spacing w:before="0" w:after="0"/>
      </w:pPr>
    </w:p>
    <w:p w14:paraId="734A87F3" w14:textId="0D4E618D" w:rsidR="007E4B14" w:rsidRDefault="007E4B14" w:rsidP="00374830">
      <w:pPr>
        <w:pStyle w:val="bp"/>
        <w:spacing w:before="0" w:after="0"/>
      </w:pPr>
    </w:p>
    <w:p w14:paraId="130123D6" w14:textId="2DC87267" w:rsidR="007E4B14" w:rsidRDefault="007E4B14" w:rsidP="00374830">
      <w:pPr>
        <w:pStyle w:val="bp"/>
        <w:spacing w:before="0" w:after="0"/>
      </w:pPr>
    </w:p>
    <w:p w14:paraId="7DD9B2F4" w14:textId="23B33D2B" w:rsidR="007E4B14" w:rsidRDefault="007E4B14" w:rsidP="00374830">
      <w:pPr>
        <w:pStyle w:val="bp"/>
        <w:spacing w:before="0" w:after="0"/>
      </w:pPr>
    </w:p>
    <w:p w14:paraId="2E3E5E48" w14:textId="29B3CAD2" w:rsidR="007E4B14" w:rsidRDefault="007E4B14" w:rsidP="00374830">
      <w:pPr>
        <w:pStyle w:val="bp"/>
        <w:spacing w:before="0" w:after="0"/>
      </w:pPr>
    </w:p>
    <w:p w14:paraId="7178ABE2" w14:textId="3D66F5E3" w:rsidR="007E4B14" w:rsidRDefault="007E4B14" w:rsidP="00374830">
      <w:pPr>
        <w:pStyle w:val="bp"/>
        <w:spacing w:before="0" w:after="0"/>
      </w:pPr>
    </w:p>
    <w:p w14:paraId="31F3D7D0" w14:textId="72AB11F0" w:rsidR="007E4B14" w:rsidRDefault="007E4B14" w:rsidP="00374830">
      <w:pPr>
        <w:pStyle w:val="bp"/>
        <w:spacing w:before="0" w:after="0"/>
      </w:pPr>
    </w:p>
    <w:p w14:paraId="6F773F76" w14:textId="77777777" w:rsidR="007E4B14" w:rsidRDefault="007E4B14" w:rsidP="007E4B14">
      <w:pPr>
        <w:pStyle w:val="bp"/>
        <w:spacing w:before="0" w:after="0"/>
      </w:pPr>
      <w:r>
        <w:lastRenderedPageBreak/>
        <w:t>Result</w:t>
      </w:r>
    </w:p>
    <w:p w14:paraId="5134BE59" w14:textId="77777777" w:rsidR="007E4B14" w:rsidRDefault="007E4B14" w:rsidP="00374830">
      <w:pPr>
        <w:pStyle w:val="bp"/>
        <w:spacing w:before="0" w:after="0"/>
      </w:pPr>
    </w:p>
    <w:p w14:paraId="59E0425A" w14:textId="674A0836" w:rsidR="005452BC" w:rsidRDefault="00237D3B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BD15FA5" wp14:editId="084CA42C">
            <wp:extent cx="6143625" cy="333158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893" cy="333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BB8" w14:textId="30A2C38E" w:rsidR="00AF72AE" w:rsidRDefault="00AF72AE">
      <w:r>
        <w:br w:type="page"/>
      </w:r>
    </w:p>
    <w:p w14:paraId="7B4290FE" w14:textId="77CFB484" w:rsidR="004B681D" w:rsidRDefault="004B681D" w:rsidP="00374830">
      <w:pPr>
        <w:pStyle w:val="bp"/>
        <w:spacing w:before="0" w:after="0"/>
      </w:pPr>
      <w:r>
        <w:lastRenderedPageBreak/>
        <w:t>File I/O</w:t>
      </w:r>
    </w:p>
    <w:p w14:paraId="2E5B8D32" w14:textId="09448AA3" w:rsidR="004B681D" w:rsidRDefault="004B681D" w:rsidP="00374830">
      <w:pPr>
        <w:pStyle w:val="bp"/>
        <w:spacing w:before="0" w:after="0"/>
      </w:pPr>
    </w:p>
    <w:p w14:paraId="6ECE7B2D" w14:textId="6486C841" w:rsidR="004B681D" w:rsidRDefault="00132568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1BD4B12" wp14:editId="75F5A2C4">
            <wp:extent cx="30003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81D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1C980B1D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116D9127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F748D4" w:rsidRPr="00286743">
            <w:rPr>
              <w:sz w:val="24"/>
              <w:szCs w:val="24"/>
            </w:rPr>
            <w:t>View All Sensors</w:t>
          </w:r>
          <w:r w:rsidR="00AF42F1"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32568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7D3B"/>
    <w:rsid w:val="002865EE"/>
    <w:rsid w:val="00286743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B681D"/>
    <w:rsid w:val="004D1C11"/>
    <w:rsid w:val="004E420D"/>
    <w:rsid w:val="004F4FB4"/>
    <w:rsid w:val="004F7B53"/>
    <w:rsid w:val="004F7C17"/>
    <w:rsid w:val="00520EF0"/>
    <w:rsid w:val="00531B5A"/>
    <w:rsid w:val="00536681"/>
    <w:rsid w:val="005452BC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E4B1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287D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42F1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25C2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2984"/>
    <w:rsid w:val="00F30EEB"/>
    <w:rsid w:val="00F45076"/>
    <w:rsid w:val="00F529D4"/>
    <w:rsid w:val="00F559AF"/>
    <w:rsid w:val="00F748D4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9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6</cp:revision>
  <cp:lastPrinted>2003-10-05T22:49:00Z</cp:lastPrinted>
  <dcterms:created xsi:type="dcterms:W3CDTF">2021-10-04T12:28:00Z</dcterms:created>
  <dcterms:modified xsi:type="dcterms:W3CDTF">2021-10-04T12:37:00Z</dcterms:modified>
</cp:coreProperties>
</file>