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09B986C8" w:rsidR="00E303EF" w:rsidRPr="00E303EF" w:rsidRDefault="00AF42F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2865EE" w:rsidRPr="002865EE">
              <w:rPr>
                <w:sz w:val="24"/>
                <w:szCs w:val="24"/>
              </w:rPr>
              <w:t xml:space="preserve"> Can Open </w:t>
            </w:r>
            <w:r>
              <w:rPr>
                <w:sz w:val="24"/>
                <w:szCs w:val="24"/>
              </w:rPr>
              <w:t>A Single Sensor</w:t>
            </w:r>
            <w:r w:rsidR="00AF72AE">
              <w:rPr>
                <w:sz w:val="24"/>
                <w:szCs w:val="24"/>
              </w:rPr>
              <w:t xml:space="preserve"> Window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3EDB3475" w:rsidR="00A30AD6" w:rsidRPr="00E303EF" w:rsidRDefault="00AF42F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F42F1">
              <w:rPr>
                <w:sz w:val="24"/>
                <w:szCs w:val="24"/>
              </w:rPr>
              <w:t xml:space="preserve">View A Single Water Quality Metric </w:t>
            </w:r>
            <w:proofErr w:type="gramStart"/>
            <w:r w:rsidRPr="00AF42F1">
              <w:rPr>
                <w:sz w:val="24"/>
                <w:szCs w:val="24"/>
              </w:rPr>
              <w:t>On</w:t>
            </w:r>
            <w:proofErr w:type="gramEnd"/>
            <w:r w:rsidRPr="00AF42F1">
              <w:rPr>
                <w:sz w:val="24"/>
                <w:szCs w:val="24"/>
              </w:rPr>
              <w:t xml:space="preserve"> A Single Sensor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01E89CFC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“</w:t>
            </w:r>
            <w:r w:rsidR="00AF42F1">
              <w:rPr>
                <w:sz w:val="24"/>
                <w:szCs w:val="24"/>
              </w:rPr>
              <w:t>Sensor</w:t>
            </w:r>
            <w:r w:rsidRPr="002865EE">
              <w:rPr>
                <w:sz w:val="24"/>
                <w:szCs w:val="24"/>
              </w:rPr>
              <w:t>” menu option is clicked</w:t>
            </w:r>
            <w:r w:rsidR="005452BC">
              <w:rPr>
                <w:sz w:val="24"/>
                <w:szCs w:val="24"/>
              </w:rPr>
              <w:t xml:space="preserve">, followed by </w:t>
            </w:r>
            <w:r w:rsidR="00AF42F1">
              <w:rPr>
                <w:sz w:val="24"/>
                <w:szCs w:val="24"/>
              </w:rPr>
              <w:t>selecting a sensor</w:t>
            </w:r>
            <w:r w:rsidRPr="002865EE">
              <w:rPr>
                <w:sz w:val="24"/>
                <w:szCs w:val="24"/>
              </w:rPr>
              <w:t xml:space="preserve"> and </w:t>
            </w:r>
            <w:r w:rsidR="00AF72AE">
              <w:rPr>
                <w:sz w:val="24"/>
                <w:szCs w:val="24"/>
              </w:rPr>
              <w:t xml:space="preserve">the window with </w:t>
            </w:r>
            <w:r w:rsidR="005452BC">
              <w:rPr>
                <w:sz w:val="24"/>
                <w:szCs w:val="24"/>
              </w:rPr>
              <w:t>all salinity levels is displayed.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712D849E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</w:t>
            </w:r>
            <w:proofErr w:type="gramStart"/>
            <w:r w:rsidRPr="00C1779D">
              <w:rPr>
                <w:sz w:val="24"/>
                <w:szCs w:val="24"/>
              </w:rPr>
              <w:t>On</w:t>
            </w:r>
            <w:proofErr w:type="gramEnd"/>
            <w:r w:rsidRPr="00C1779D">
              <w:rPr>
                <w:sz w:val="24"/>
                <w:szCs w:val="24"/>
              </w:rPr>
              <w:t xml:space="preserve"> </w:t>
            </w:r>
            <w:r w:rsidR="00237D3B">
              <w:rPr>
                <w:sz w:val="24"/>
                <w:szCs w:val="24"/>
              </w:rPr>
              <w:t>A single Sensor</w:t>
            </w:r>
            <w:r w:rsidRPr="00C1779D">
              <w:rPr>
                <w:sz w:val="24"/>
                <w:szCs w:val="24"/>
              </w:rPr>
              <w:t xml:space="preserve">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2E6983DE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</w:t>
            </w:r>
            <w:r w:rsidR="00237D3B">
              <w:rPr>
                <w:sz w:val="24"/>
                <w:szCs w:val="24"/>
              </w:rPr>
              <w:t>a single sensor</w:t>
            </w:r>
            <w:r w:rsidR="005452BC">
              <w:rPr>
                <w:sz w:val="24"/>
                <w:szCs w:val="24"/>
              </w:rPr>
              <w:t xml:space="preserve"> </w:t>
            </w:r>
            <w:r w:rsidR="00AF72AE">
              <w:rPr>
                <w:sz w:val="24"/>
                <w:szCs w:val="24"/>
              </w:rPr>
              <w:t>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77F3378A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237D3B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0D564023" w:rsidR="00DF1585" w:rsidRDefault="00237D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Sensors Window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2CBDED88" w:rsidR="00DF1585" w:rsidRDefault="005452B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237D3B">
              <w:rPr>
                <w:sz w:val="24"/>
              </w:rPr>
              <w:t>A Sensor In A List</w:t>
            </w:r>
          </w:p>
        </w:tc>
        <w:tc>
          <w:tcPr>
            <w:tcW w:w="5596" w:type="dxa"/>
          </w:tcPr>
          <w:p w14:paraId="2B85A32E" w14:textId="220CD618" w:rsidR="00DF1585" w:rsidRDefault="005452B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All </w:t>
            </w:r>
            <w:r w:rsidR="00237D3B">
              <w:rPr>
                <w:sz w:val="24"/>
              </w:rPr>
              <w:t>Single Sensor</w:t>
            </w:r>
            <w:r>
              <w:rPr>
                <w:sz w:val="24"/>
              </w:rPr>
              <w:t xml:space="preserve"> Window Is Displayed</w:t>
            </w:r>
          </w:p>
        </w:tc>
        <w:tc>
          <w:tcPr>
            <w:tcW w:w="714" w:type="dxa"/>
          </w:tcPr>
          <w:p w14:paraId="40D1EC09" w14:textId="261E7671" w:rsidR="00DF1585" w:rsidRDefault="005452B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82D835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515893C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3A5C3061" w:rsidR="0004651B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88F8A68" wp14:editId="05BD7F91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425A" w14:textId="66D3863A" w:rsidR="005452BC" w:rsidRDefault="00237D3B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BD15FA5" wp14:editId="084CA42C">
            <wp:extent cx="6143625" cy="33315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893" cy="3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BB8" w14:textId="30A2C38E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6DBAC628" w:rsidR="002865EE" w:rsidRDefault="002865EE" w:rsidP="00374830">
      <w:pPr>
        <w:pStyle w:val="bp"/>
        <w:spacing w:before="0" w:after="0"/>
      </w:pPr>
    </w:p>
    <w:p w14:paraId="4857EBB7" w14:textId="733CAC32" w:rsidR="00AF72AE" w:rsidRDefault="00237D3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541FCCA" wp14:editId="226B45FB">
            <wp:extent cx="6115050" cy="33118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87" cy="33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EC34" w14:textId="5ABC0CC4" w:rsidR="004B681D" w:rsidRDefault="004B681D" w:rsidP="00374830">
      <w:pPr>
        <w:pStyle w:val="bp"/>
        <w:spacing w:before="0" w:after="0"/>
      </w:pPr>
    </w:p>
    <w:p w14:paraId="764D1779" w14:textId="77777777" w:rsidR="00F529D4" w:rsidRDefault="00F529D4">
      <w:r>
        <w:br w:type="page"/>
      </w:r>
    </w:p>
    <w:p w14:paraId="7B4290FE" w14:textId="77CFB484" w:rsidR="004B681D" w:rsidRDefault="004B681D" w:rsidP="00374830">
      <w:pPr>
        <w:pStyle w:val="bp"/>
        <w:spacing w:before="0" w:after="0"/>
      </w:pPr>
      <w:bookmarkStart w:id="0" w:name="_GoBack"/>
      <w:bookmarkEnd w:id="0"/>
      <w:r>
        <w:lastRenderedPageBreak/>
        <w:t>File I/O</w:t>
      </w:r>
    </w:p>
    <w:p w14:paraId="2E5B8D32" w14:textId="09448AA3" w:rsidR="004B681D" w:rsidRDefault="004B681D" w:rsidP="00374830">
      <w:pPr>
        <w:pStyle w:val="bp"/>
        <w:spacing w:before="0" w:after="0"/>
      </w:pPr>
    </w:p>
    <w:p w14:paraId="25875008" w14:textId="1E53AED6" w:rsidR="004B681D" w:rsidRDefault="004B681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AF240BB" wp14:editId="0AAA03D4">
            <wp:extent cx="25050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CB7" w14:textId="3452FD5C" w:rsidR="004B681D" w:rsidRDefault="004B681D" w:rsidP="00374830">
      <w:pPr>
        <w:pStyle w:val="bp"/>
        <w:spacing w:before="0" w:after="0"/>
      </w:pPr>
    </w:p>
    <w:p w14:paraId="6ECE7B2D" w14:textId="7AE39F3E" w:rsidR="004B681D" w:rsidRDefault="004B681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9611320" wp14:editId="6C276101">
            <wp:extent cx="24193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1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1C980B1D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2CC9CAAB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AF42F1" w:rsidRPr="00AF42F1">
            <w:rPr>
              <w:sz w:val="24"/>
              <w:szCs w:val="24"/>
            </w:rPr>
            <w:t xml:space="preserve">View A Single Water Quality Metric </w:t>
          </w:r>
          <w:proofErr w:type="gramStart"/>
          <w:r w:rsidR="00AF42F1" w:rsidRPr="00AF42F1">
            <w:rPr>
              <w:sz w:val="24"/>
              <w:szCs w:val="24"/>
            </w:rPr>
            <w:t>On</w:t>
          </w:r>
          <w:proofErr w:type="gramEnd"/>
          <w:r w:rsidR="00AF42F1" w:rsidRPr="00AF42F1">
            <w:rPr>
              <w:sz w:val="24"/>
              <w:szCs w:val="24"/>
            </w:rPr>
            <w:t xml:space="preserve"> A Single Sensor</w:t>
          </w:r>
          <w:r w:rsidR="00AF42F1"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D3B"/>
    <w:rsid w:val="002865EE"/>
    <w:rsid w:val="0028674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681D"/>
    <w:rsid w:val="004D1C11"/>
    <w:rsid w:val="004E420D"/>
    <w:rsid w:val="004F4FB4"/>
    <w:rsid w:val="004F7B53"/>
    <w:rsid w:val="004F7C17"/>
    <w:rsid w:val="00520EF0"/>
    <w:rsid w:val="00531B5A"/>
    <w:rsid w:val="00536681"/>
    <w:rsid w:val="005452BC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2F1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25C2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29D4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14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5</cp:revision>
  <cp:lastPrinted>2003-10-05T22:49:00Z</cp:lastPrinted>
  <dcterms:created xsi:type="dcterms:W3CDTF">2021-10-04T12:18:00Z</dcterms:created>
  <dcterms:modified xsi:type="dcterms:W3CDTF">2021-10-04T12:28:00Z</dcterms:modified>
</cp:coreProperties>
</file>