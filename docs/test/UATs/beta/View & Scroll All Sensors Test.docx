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14:paraId="33115B28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50CF336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DB45CB" w14:textId="08F9B3E5" w:rsidR="00E303EF" w:rsidRPr="00E303EF" w:rsidRDefault="00493B4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</w:t>
            </w:r>
            <w:r w:rsidR="00D9286E">
              <w:rPr>
                <w:sz w:val="24"/>
                <w:szCs w:val="24"/>
              </w:rPr>
              <w:t>Scroll On The All Sensors Summary Page</w:t>
            </w:r>
          </w:p>
        </w:tc>
      </w:tr>
      <w:tr w:rsidR="00A30AD6" w14:paraId="0FFA38E7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E2E247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0F81FB" w14:textId="3958728D" w:rsidR="00A30AD6" w:rsidRPr="00E303EF" w:rsidRDefault="00D9286E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View &amp; Scroll All Sensors</w:t>
            </w:r>
          </w:p>
        </w:tc>
      </w:tr>
      <w:tr w:rsidR="00E303EF" w14:paraId="16BE2652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65AAAC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51372B" w14:textId="33F78358" w:rsidR="00E303EF" w:rsidRPr="00C05D0A" w:rsidRDefault="00493B4D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navigates to </w:t>
            </w:r>
            <w:r w:rsidR="00353DBA">
              <w:rPr>
                <w:sz w:val="24"/>
                <w:szCs w:val="24"/>
              </w:rPr>
              <w:t>the all sensors summary page, the user is able to scroll through the page to see all the sensors at once.</w:t>
            </w:r>
          </w:p>
        </w:tc>
      </w:tr>
      <w:tr w:rsidR="00E303EF" w14:paraId="035064EC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D0C606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498A6E" w14:textId="59F4C33F" w:rsidR="00E303EF" w:rsidRPr="00A11301" w:rsidRDefault="00E303EF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</w:p>
        </w:tc>
      </w:tr>
      <w:tr w:rsidR="00E303EF" w14:paraId="5F2FDE82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3C65BC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17B963" w14:textId="0E9B23D2" w:rsidR="00E303EF" w:rsidRPr="00A11301" w:rsidRDefault="002865EE">
            <w:pPr>
              <w:pStyle w:val="bp"/>
              <w:rPr>
                <w:color w:val="0000FF"/>
                <w:sz w:val="24"/>
                <w:szCs w:val="24"/>
              </w:rPr>
            </w:pPr>
            <w:r w:rsidRPr="002865EE">
              <w:rPr>
                <w:sz w:val="24"/>
                <w:szCs w:val="24"/>
              </w:rPr>
              <w:t xml:space="preserve">The </w:t>
            </w:r>
            <w:r w:rsidR="00353DBA">
              <w:rPr>
                <w:sz w:val="24"/>
                <w:szCs w:val="24"/>
              </w:rPr>
              <w:t>user is able to see all 11 sensors.</w:t>
            </w:r>
          </w:p>
        </w:tc>
      </w:tr>
      <w:tr w:rsidR="00E303EF" w14:paraId="39301B93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780F5F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F289CC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459D5297" w14:textId="38174587" w:rsidR="00E303EF" w:rsidRDefault="002865EE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Unsure how else to demonstrate a button click other than through screenshots.</w:t>
            </w:r>
          </w:p>
          <w:p w14:paraId="3F7651E2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335A12F6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59EB364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54C6C4" w14:textId="052ABF01" w:rsidR="00536681" w:rsidRDefault="002865E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2865EE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F1585" w14:paraId="22579EE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1964554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CEE78D1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39DA07A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512224C9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25EA2344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056A177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1678BEEB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1410887" w14:textId="133A9F05" w:rsidR="00DF1585" w:rsidRPr="00854E58" w:rsidRDefault="002865EE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Click On </w:t>
            </w:r>
            <w:r w:rsidR="00AF72AE">
              <w:rPr>
                <w:sz w:val="24"/>
              </w:rPr>
              <w:t>Sensors</w:t>
            </w:r>
            <w:r>
              <w:rPr>
                <w:sz w:val="24"/>
              </w:rPr>
              <w:t xml:space="preserve"> On Menu</w:t>
            </w:r>
          </w:p>
        </w:tc>
        <w:tc>
          <w:tcPr>
            <w:tcW w:w="5596" w:type="dxa"/>
          </w:tcPr>
          <w:p w14:paraId="26F0DDA4" w14:textId="58B6AA48" w:rsidR="00DF1585" w:rsidRDefault="00AF72A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Sensors Window</w:t>
            </w:r>
            <w:r w:rsidR="002865EE">
              <w:rPr>
                <w:sz w:val="24"/>
              </w:rPr>
              <w:t xml:space="preserve"> Is Displayed</w:t>
            </w:r>
          </w:p>
        </w:tc>
        <w:tc>
          <w:tcPr>
            <w:tcW w:w="714" w:type="dxa"/>
          </w:tcPr>
          <w:p w14:paraId="017391B5" w14:textId="7DBFEEC2" w:rsidR="00DF1585" w:rsidRDefault="002865EE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49A977EA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7D3BE97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212EBCC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AECDA76" w14:textId="2DA69D44" w:rsidR="00DF1585" w:rsidRDefault="00096D8D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Select </w:t>
            </w:r>
            <w:r w:rsidR="00353DBA">
              <w:rPr>
                <w:sz w:val="24"/>
              </w:rPr>
              <w:t>The Data Menu Option</w:t>
            </w:r>
          </w:p>
        </w:tc>
        <w:tc>
          <w:tcPr>
            <w:tcW w:w="5596" w:type="dxa"/>
          </w:tcPr>
          <w:p w14:paraId="2B85A32E" w14:textId="06C003C9" w:rsidR="00DF1585" w:rsidRDefault="00353DB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Drop down menu is displayed</w:t>
            </w:r>
          </w:p>
        </w:tc>
        <w:tc>
          <w:tcPr>
            <w:tcW w:w="714" w:type="dxa"/>
          </w:tcPr>
          <w:p w14:paraId="40D1EC09" w14:textId="26D6C340" w:rsidR="00DF1585" w:rsidRDefault="00096D8D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5058E451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2C67BB3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E786599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BDEAA05" w14:textId="660F5F25" w:rsidR="00DF1585" w:rsidRDefault="00096D8D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Select </w:t>
            </w:r>
            <w:r w:rsidR="008903D4">
              <w:rPr>
                <w:sz w:val="24"/>
              </w:rPr>
              <w:t>the “</w:t>
            </w:r>
            <w:r w:rsidR="00353DBA">
              <w:rPr>
                <w:sz w:val="24"/>
              </w:rPr>
              <w:t>All Salinity Levels” option</w:t>
            </w:r>
          </w:p>
        </w:tc>
        <w:tc>
          <w:tcPr>
            <w:tcW w:w="5596" w:type="dxa"/>
          </w:tcPr>
          <w:p w14:paraId="582D835E" w14:textId="23B0DD2B" w:rsidR="00DF1585" w:rsidRDefault="00353DB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“All Salinity Levels” Window is Displayed</w:t>
            </w:r>
          </w:p>
        </w:tc>
        <w:tc>
          <w:tcPr>
            <w:tcW w:w="714" w:type="dxa"/>
          </w:tcPr>
          <w:p w14:paraId="6515893C" w14:textId="38A4D32B" w:rsidR="00DF1585" w:rsidRDefault="00096D8D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063EA5B5" w14:textId="77777777" w:rsidR="00DF1585" w:rsidRDefault="00DF1585" w:rsidP="00E965BA">
            <w:pPr>
              <w:pStyle w:val="RowHeadings"/>
              <w:spacing w:before="80" w:after="80"/>
            </w:pPr>
          </w:p>
        </w:tc>
      </w:tr>
      <w:tr w:rsidR="008903D4" w14:paraId="71B6DBE2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51DDAF5" w14:textId="77777777" w:rsidR="008903D4" w:rsidRDefault="008903D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565C64A" w14:textId="2E89F350" w:rsidR="008903D4" w:rsidRDefault="00353DB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Scroll from left to Right And Then from top to bottom</w:t>
            </w:r>
          </w:p>
        </w:tc>
        <w:tc>
          <w:tcPr>
            <w:tcW w:w="5596" w:type="dxa"/>
          </w:tcPr>
          <w:p w14:paraId="6C74E430" w14:textId="0D986DC7" w:rsidR="008903D4" w:rsidRDefault="00353DB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Window Scrolls</w:t>
            </w:r>
          </w:p>
        </w:tc>
        <w:tc>
          <w:tcPr>
            <w:tcW w:w="714" w:type="dxa"/>
          </w:tcPr>
          <w:p w14:paraId="5B630770" w14:textId="6D1FF431" w:rsidR="008903D4" w:rsidRDefault="008903D4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0121333A" w14:textId="77777777" w:rsidR="008903D4" w:rsidRDefault="008903D4" w:rsidP="00E965BA">
            <w:pPr>
              <w:pStyle w:val="RowHeadings"/>
              <w:spacing w:before="80" w:after="80"/>
            </w:pPr>
          </w:p>
        </w:tc>
      </w:tr>
    </w:tbl>
    <w:p w14:paraId="2286ECA0" w14:textId="77777777" w:rsidR="00A30AD6" w:rsidRDefault="00A30AD6" w:rsidP="00374830">
      <w:pPr>
        <w:pStyle w:val="bp"/>
        <w:spacing w:before="0" w:after="0"/>
      </w:pPr>
    </w:p>
    <w:p w14:paraId="3A5D906C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6E560876" w14:textId="3636A924" w:rsidR="00780A9A" w:rsidRDefault="00780A9A" w:rsidP="00780A9A">
      <w:pPr>
        <w:pStyle w:val="bp"/>
        <w:spacing w:before="0" w:after="0"/>
      </w:pPr>
    </w:p>
    <w:p w14:paraId="6A0393E1" w14:textId="0CB553FA" w:rsidR="002865EE" w:rsidRDefault="002865EE" w:rsidP="00780A9A">
      <w:pPr>
        <w:pStyle w:val="bp"/>
        <w:spacing w:before="0" w:after="0"/>
        <w:rPr>
          <w:b/>
          <w:bCs/>
          <w:sz w:val="32"/>
          <w:szCs w:val="28"/>
        </w:rPr>
      </w:pPr>
      <w:r w:rsidRPr="002865EE">
        <w:rPr>
          <w:b/>
          <w:bCs/>
          <w:sz w:val="32"/>
          <w:szCs w:val="28"/>
        </w:rPr>
        <w:t>Test Output Screenshots</w:t>
      </w:r>
    </w:p>
    <w:p w14:paraId="236356D8" w14:textId="05FC1AC8" w:rsidR="002865EE" w:rsidRDefault="002865EE" w:rsidP="00780A9A">
      <w:pPr>
        <w:pStyle w:val="bp"/>
        <w:spacing w:before="0" w:after="0"/>
        <w:rPr>
          <w:b/>
          <w:bCs/>
          <w:sz w:val="32"/>
          <w:szCs w:val="28"/>
        </w:rPr>
      </w:pPr>
    </w:p>
    <w:p w14:paraId="339C20D5" w14:textId="6BDACAD6" w:rsidR="002865EE" w:rsidRDefault="002865EE" w:rsidP="00780A9A">
      <w:pPr>
        <w:pStyle w:val="bp"/>
        <w:spacing w:before="0" w:after="0"/>
      </w:pPr>
      <w:r w:rsidRPr="002865EE">
        <w:t>S</w:t>
      </w:r>
      <w:r>
        <w:t>tart</w:t>
      </w:r>
    </w:p>
    <w:p w14:paraId="43A46A94" w14:textId="77777777" w:rsidR="00AF72AE" w:rsidRPr="002865EE" w:rsidRDefault="00AF72AE" w:rsidP="00780A9A">
      <w:pPr>
        <w:pStyle w:val="bp"/>
        <w:spacing w:before="0" w:after="0"/>
      </w:pPr>
    </w:p>
    <w:p w14:paraId="758F7DF7" w14:textId="1DE63A87" w:rsidR="0004651B" w:rsidRDefault="00353DBA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245FFC2D" wp14:editId="18077C26">
            <wp:extent cx="822960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A75D" w14:textId="1B43E85A" w:rsidR="007C37DF" w:rsidRDefault="007C37DF" w:rsidP="00374830">
      <w:pPr>
        <w:pStyle w:val="bp"/>
        <w:spacing w:before="0" w:after="0"/>
      </w:pPr>
    </w:p>
    <w:p w14:paraId="17358476" w14:textId="7B276C72" w:rsidR="007C37DF" w:rsidRDefault="007C37DF" w:rsidP="00374830">
      <w:pPr>
        <w:pStyle w:val="bp"/>
        <w:spacing w:before="0" w:after="0"/>
      </w:pPr>
    </w:p>
    <w:p w14:paraId="3278397E" w14:textId="34BFE255" w:rsidR="007C37DF" w:rsidRDefault="00353DBA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14BF750E" wp14:editId="0D55EF09">
            <wp:extent cx="8229600" cy="44805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1BDF9" w14:textId="7D9D32C2" w:rsidR="007C37DF" w:rsidRDefault="007C37DF" w:rsidP="00374830">
      <w:pPr>
        <w:pStyle w:val="bp"/>
        <w:spacing w:before="0" w:after="0"/>
      </w:pPr>
    </w:p>
    <w:p w14:paraId="12B12DC5" w14:textId="16589000" w:rsidR="007C37DF" w:rsidRDefault="007C37DF" w:rsidP="00374830">
      <w:pPr>
        <w:pStyle w:val="bp"/>
        <w:spacing w:before="0" w:after="0"/>
      </w:pPr>
    </w:p>
    <w:p w14:paraId="4130BBC6" w14:textId="0E387A1F" w:rsidR="00DD04E5" w:rsidRDefault="00353DBA">
      <w:r>
        <w:rPr>
          <w:noProof/>
        </w:rPr>
        <w:lastRenderedPageBreak/>
        <w:drawing>
          <wp:inline distT="0" distB="0" distL="0" distR="0" wp14:anchorId="27B1AB44" wp14:editId="14A885C9">
            <wp:extent cx="8229600" cy="44653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DFC4" w14:textId="5E991190" w:rsidR="00DD04E5" w:rsidRDefault="00DD04E5"/>
    <w:p w14:paraId="523EC74A" w14:textId="5225F0D6" w:rsidR="00DD04E5" w:rsidRDefault="00DD04E5"/>
    <w:p w14:paraId="6771DBB8" w14:textId="1A5F39F2" w:rsidR="00AF72AE" w:rsidRDefault="00AF72AE">
      <w:r>
        <w:br w:type="page"/>
      </w:r>
    </w:p>
    <w:p w14:paraId="25F4EE9C" w14:textId="6F697B17" w:rsidR="002865EE" w:rsidRDefault="002865EE" w:rsidP="00374830">
      <w:pPr>
        <w:pStyle w:val="bp"/>
        <w:spacing w:before="0" w:after="0"/>
      </w:pPr>
      <w:r>
        <w:lastRenderedPageBreak/>
        <w:t>Result</w:t>
      </w:r>
    </w:p>
    <w:p w14:paraId="1C86915C" w14:textId="5BCF4F01" w:rsidR="002865EE" w:rsidRDefault="002865EE" w:rsidP="00374830">
      <w:pPr>
        <w:pStyle w:val="bp"/>
        <w:spacing w:before="0" w:after="0"/>
      </w:pPr>
    </w:p>
    <w:p w14:paraId="4857EBB7" w14:textId="6DF6ACF9" w:rsidR="00AF72AE" w:rsidRDefault="00353DBA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2B56AB65" wp14:editId="3DCC5314">
            <wp:extent cx="8229600" cy="44570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37B6" w14:textId="64801BB8" w:rsidR="00DD04E5" w:rsidRDefault="00DD04E5" w:rsidP="00374830">
      <w:pPr>
        <w:pStyle w:val="bp"/>
        <w:spacing w:before="0" w:after="0"/>
      </w:pPr>
    </w:p>
    <w:p w14:paraId="21B45F0D" w14:textId="4F8FA39C" w:rsidR="00DD04E5" w:rsidRDefault="00353DBA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54846675" wp14:editId="5AB00601">
            <wp:extent cx="8229600" cy="44646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994188" w14:textId="0120824B" w:rsidR="00DD04E5" w:rsidRDefault="00DD04E5" w:rsidP="00374830">
      <w:pPr>
        <w:pStyle w:val="bp"/>
        <w:spacing w:before="0" w:after="0"/>
      </w:pPr>
    </w:p>
    <w:sectPr w:rsidR="00DD04E5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2CB37" w14:textId="77777777" w:rsidR="00B37B8D" w:rsidRDefault="00B37B8D">
      <w:r>
        <w:separator/>
      </w:r>
    </w:p>
  </w:endnote>
  <w:endnote w:type="continuationSeparator" w:id="0">
    <w:p w14:paraId="4839198D" w14:textId="77777777" w:rsidR="00B37B8D" w:rsidRDefault="00B37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D4DDB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A0B003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10C04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14:paraId="6B06B105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06A8A" w14:textId="77777777" w:rsidR="00B37B8D" w:rsidRDefault="00B37B8D">
      <w:r>
        <w:separator/>
      </w:r>
    </w:p>
  </w:footnote>
  <w:footnote w:type="continuationSeparator" w:id="0">
    <w:p w14:paraId="5AFD2AE5" w14:textId="77777777" w:rsidR="00B37B8D" w:rsidRDefault="00B37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006F8226" w14:textId="77777777">
      <w:tc>
        <w:tcPr>
          <w:tcW w:w="6379" w:type="dxa"/>
        </w:tcPr>
        <w:p w14:paraId="02A2E221" w14:textId="53AC14B9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3DC9C3F6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5C9601E3" w14:textId="77777777">
      <w:tc>
        <w:tcPr>
          <w:tcW w:w="6379" w:type="dxa"/>
        </w:tcPr>
        <w:p w14:paraId="50E0A4C0" w14:textId="65BC80C8" w:rsidR="00A37650" w:rsidRDefault="00A37650" w:rsidP="00B71A35">
          <w:r>
            <w:t>&lt;</w:t>
          </w:r>
          <w:r w:rsidR="002865EE" w:rsidRPr="002865EE">
            <w:rPr>
              <w:sz w:val="24"/>
              <w:szCs w:val="24"/>
            </w:rPr>
            <w:t xml:space="preserve"> </w:t>
          </w:r>
          <w:r w:rsidR="00D9286E">
            <w:rPr>
              <w:sz w:val="24"/>
              <w:szCs w:val="24"/>
            </w:rPr>
            <w:t>View &amp; Scroll All Sensors</w:t>
          </w:r>
          <w:r w:rsidR="00AF72AE" w:rsidRPr="00AF72AE">
            <w:rPr>
              <w:sz w:val="24"/>
              <w:szCs w:val="24"/>
            </w:rPr>
            <w:t xml:space="preserve"> </w:t>
          </w:r>
          <w:r>
            <w:t>&gt;</w:t>
          </w:r>
        </w:p>
      </w:tc>
      <w:tc>
        <w:tcPr>
          <w:tcW w:w="3179" w:type="dxa"/>
        </w:tcPr>
        <w:p w14:paraId="551D3563" w14:textId="33694141" w:rsidR="00A37650" w:rsidRDefault="00A37650" w:rsidP="00B71A35">
          <w:r>
            <w:t xml:space="preserve">  Date:  &lt;</w:t>
          </w:r>
          <w:r w:rsidR="007203CE">
            <w:t>28</w:t>
          </w:r>
          <w:r>
            <w:t>/</w:t>
          </w:r>
          <w:r w:rsidR="002865EE">
            <w:t>10</w:t>
          </w:r>
          <w:r>
            <w:t>/</w:t>
          </w:r>
          <w:r w:rsidR="002865EE">
            <w:t>21</w:t>
          </w:r>
          <w:r>
            <w:t>&gt;</w:t>
          </w:r>
        </w:p>
      </w:tc>
    </w:tr>
  </w:tbl>
  <w:p w14:paraId="01D3430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0F02"/>
    <w:rsid w:val="00096482"/>
    <w:rsid w:val="00096D8D"/>
    <w:rsid w:val="000D5952"/>
    <w:rsid w:val="000E3C24"/>
    <w:rsid w:val="000E4CC6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865EE"/>
    <w:rsid w:val="00291668"/>
    <w:rsid w:val="002A7E47"/>
    <w:rsid w:val="002C1B7F"/>
    <w:rsid w:val="002D07CF"/>
    <w:rsid w:val="002D1D0A"/>
    <w:rsid w:val="002D7BA4"/>
    <w:rsid w:val="002E347B"/>
    <w:rsid w:val="003029EF"/>
    <w:rsid w:val="00310872"/>
    <w:rsid w:val="00317678"/>
    <w:rsid w:val="00331345"/>
    <w:rsid w:val="003503C2"/>
    <w:rsid w:val="00353537"/>
    <w:rsid w:val="00353DBA"/>
    <w:rsid w:val="00362280"/>
    <w:rsid w:val="0037240F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93B4D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6E535A"/>
    <w:rsid w:val="00702D6A"/>
    <w:rsid w:val="007203CE"/>
    <w:rsid w:val="00720507"/>
    <w:rsid w:val="007275A3"/>
    <w:rsid w:val="0074307D"/>
    <w:rsid w:val="00752B41"/>
    <w:rsid w:val="00756932"/>
    <w:rsid w:val="007606FF"/>
    <w:rsid w:val="00772DAC"/>
    <w:rsid w:val="00780A9A"/>
    <w:rsid w:val="00790E57"/>
    <w:rsid w:val="00796CD4"/>
    <w:rsid w:val="007A7F2E"/>
    <w:rsid w:val="007C0EA0"/>
    <w:rsid w:val="007C37DF"/>
    <w:rsid w:val="007C41CD"/>
    <w:rsid w:val="007D644A"/>
    <w:rsid w:val="007D7134"/>
    <w:rsid w:val="00800C1D"/>
    <w:rsid w:val="00821B7F"/>
    <w:rsid w:val="00823293"/>
    <w:rsid w:val="00830BD8"/>
    <w:rsid w:val="00854E58"/>
    <w:rsid w:val="00857786"/>
    <w:rsid w:val="008643BB"/>
    <w:rsid w:val="0086477E"/>
    <w:rsid w:val="008725C4"/>
    <w:rsid w:val="008903D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94B61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72AE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D0072"/>
    <w:rsid w:val="00BE784F"/>
    <w:rsid w:val="00C05D0A"/>
    <w:rsid w:val="00C070A0"/>
    <w:rsid w:val="00C07137"/>
    <w:rsid w:val="00C074E2"/>
    <w:rsid w:val="00C1779D"/>
    <w:rsid w:val="00C229AB"/>
    <w:rsid w:val="00C32112"/>
    <w:rsid w:val="00C34B6E"/>
    <w:rsid w:val="00C4752B"/>
    <w:rsid w:val="00C673F4"/>
    <w:rsid w:val="00C87E36"/>
    <w:rsid w:val="00C94212"/>
    <w:rsid w:val="00CC47D2"/>
    <w:rsid w:val="00CC74EE"/>
    <w:rsid w:val="00CD6734"/>
    <w:rsid w:val="00D010AF"/>
    <w:rsid w:val="00D24817"/>
    <w:rsid w:val="00D457CA"/>
    <w:rsid w:val="00D63FFC"/>
    <w:rsid w:val="00D664F5"/>
    <w:rsid w:val="00D71228"/>
    <w:rsid w:val="00D74923"/>
    <w:rsid w:val="00D9286E"/>
    <w:rsid w:val="00D94615"/>
    <w:rsid w:val="00DA4ABE"/>
    <w:rsid w:val="00DA4AC5"/>
    <w:rsid w:val="00DA503D"/>
    <w:rsid w:val="00DB3DA8"/>
    <w:rsid w:val="00DD04E5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06E73"/>
    <w:rsid w:val="00F30EEB"/>
    <w:rsid w:val="00F45076"/>
    <w:rsid w:val="00F559AF"/>
    <w:rsid w:val="00F60DF9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3BE68A95"/>
  <w15:docId w15:val="{42467E91-4B7C-4794-BD03-92FF0F10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9</TotalTime>
  <Pages>6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jim</dc:creator>
  <cp:keywords/>
  <dc:description/>
  <cp:lastModifiedBy>Thompson, Naomi</cp:lastModifiedBy>
  <cp:revision>3</cp:revision>
  <cp:lastPrinted>2003-10-05T22:49:00Z</cp:lastPrinted>
  <dcterms:created xsi:type="dcterms:W3CDTF">2021-10-27T20:05:00Z</dcterms:created>
  <dcterms:modified xsi:type="dcterms:W3CDTF">2021-10-27T20:12:00Z</dcterms:modified>
</cp:coreProperties>
</file>